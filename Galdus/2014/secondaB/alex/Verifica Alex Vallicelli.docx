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11" w:rsidRPr="00F130D8" w:rsidRDefault="00EC5211">
      <w:pPr>
        <w:rPr>
          <w:sz w:val="28"/>
          <w:szCs w:val="28"/>
        </w:rPr>
      </w:pPr>
      <w:r>
        <w:rPr>
          <w:sz w:val="28"/>
          <w:szCs w:val="28"/>
        </w:rPr>
        <w:t>Alex Vallicelli</w:t>
      </w:r>
    </w:p>
    <w:p w:rsidR="00EC5211" w:rsidRDefault="00EC5211" w:rsidP="00F130D8">
      <w:pPr>
        <w:pStyle w:val="Title"/>
        <w:jc w:val="center"/>
        <w:rPr>
          <w:color w:val="FF0000"/>
        </w:rPr>
      </w:pPr>
      <w:r>
        <w:rPr>
          <w:color w:val="FF0000"/>
        </w:rPr>
        <w:t>Verifica reti e sistemi</w:t>
      </w:r>
    </w:p>
    <w:p w:rsidR="00EC5211" w:rsidRDefault="00EC5211" w:rsidP="00AA25A3"/>
    <w:p w:rsidR="00EC5211" w:rsidRDefault="00EC5211" w:rsidP="00AA25A3">
      <w:pPr>
        <w:ind w:left="360"/>
        <w:rPr>
          <w:b/>
          <w:i/>
          <w:sz w:val="28"/>
          <w:szCs w:val="28"/>
        </w:rPr>
      </w:pPr>
      <w:r w:rsidRPr="00AA25A3">
        <w:rPr>
          <w:b/>
          <w:i/>
          <w:sz w:val="28"/>
          <w:szCs w:val="28"/>
        </w:rPr>
        <w:t>Cosa è la struttura informativa di un sito?</w:t>
      </w:r>
    </w:p>
    <w:p w:rsidR="00EC5211" w:rsidRPr="00AA25A3" w:rsidRDefault="00EC5211" w:rsidP="00AA25A3">
      <w:pPr>
        <w:ind w:left="360"/>
        <w:rPr>
          <w:b/>
          <w:i/>
          <w:sz w:val="28"/>
          <w:szCs w:val="28"/>
        </w:rPr>
      </w:pPr>
    </w:p>
    <w:p w:rsidR="00EC5211" w:rsidRPr="00AA25A3" w:rsidRDefault="00EC5211" w:rsidP="00AA25A3">
      <w:pPr>
        <w:ind w:left="360"/>
        <w:rPr>
          <w:b/>
          <w:i/>
          <w:sz w:val="28"/>
          <w:szCs w:val="28"/>
        </w:rPr>
      </w:pPr>
      <w:r w:rsidRPr="00AA25A3">
        <w:rPr>
          <w:b/>
          <w:i/>
          <w:sz w:val="28"/>
          <w:szCs w:val="28"/>
        </w:rPr>
        <w:t>Indica la mappa del sito che hai realizzato.</w:t>
      </w:r>
    </w:p>
    <w:p w:rsidR="00EC5211" w:rsidRPr="00AA25A3" w:rsidRDefault="00EC5211" w:rsidP="00AA25A3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La mappa di un sito è una rappresentazione grafica di come il sito verrà effettivamente creato.</w:t>
      </w:r>
      <w:r>
        <w:rPr>
          <w:i/>
          <w:sz w:val="28"/>
          <w:szCs w:val="28"/>
        </w:rPr>
        <w:br/>
        <w:t>Esempio:</w:t>
      </w:r>
      <w:r>
        <w:rPr>
          <w:i/>
          <w:sz w:val="28"/>
          <w:szCs w:val="28"/>
        </w:rPr>
        <w:br/>
      </w:r>
      <w:r w:rsidRPr="0082239F">
        <w:rPr>
          <w:i/>
          <w:noProof/>
          <w:sz w:val="28"/>
          <w:szCs w:val="28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0" o:spid="_x0000_i1025" type="#_x0000_t75" alt="03_01.gif" style="width:375pt;height:187.5pt;visibility:visible">
            <v:imagedata r:id="rId7" o:title=""/>
          </v:shape>
        </w:pict>
      </w:r>
    </w:p>
    <w:p w:rsidR="00EC5211" w:rsidRPr="00AA25A3" w:rsidRDefault="00EC5211" w:rsidP="00AA25A3">
      <w:pPr>
        <w:ind w:left="360"/>
        <w:rPr>
          <w:b/>
          <w:i/>
          <w:sz w:val="28"/>
          <w:szCs w:val="28"/>
        </w:rPr>
      </w:pPr>
      <w:r w:rsidRPr="00AA25A3">
        <w:rPr>
          <w:b/>
          <w:i/>
          <w:sz w:val="28"/>
          <w:szCs w:val="28"/>
        </w:rPr>
        <w:t>Indica le funzioni presenti nel tuo sito.</w:t>
      </w:r>
    </w:p>
    <w:p w:rsidR="00EC5211" w:rsidRPr="00AA25A3" w:rsidRDefault="00EC5211" w:rsidP="00AA25A3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Nel mio sito è presente un CMS, e un sistema di newsletter. </w:t>
      </w:r>
    </w:p>
    <w:p w:rsidR="00EC5211" w:rsidRPr="00AA25A3" w:rsidRDefault="00EC5211" w:rsidP="00AA25A3">
      <w:pPr>
        <w:ind w:left="360"/>
        <w:rPr>
          <w:b/>
          <w:i/>
          <w:sz w:val="28"/>
          <w:szCs w:val="28"/>
        </w:rPr>
      </w:pPr>
      <w:r w:rsidRPr="00AA25A3">
        <w:rPr>
          <w:b/>
          <w:i/>
          <w:sz w:val="28"/>
          <w:szCs w:val="28"/>
        </w:rPr>
        <w:t>Indica quale sicurezza hai inserito nel tuo sito</w:t>
      </w:r>
    </w:p>
    <w:p w:rsidR="00EC5211" w:rsidRPr="00AA25A3" w:rsidRDefault="00EC5211" w:rsidP="00AA25A3">
      <w:pPr>
        <w:ind w:left="360"/>
        <w:rPr>
          <w:i/>
          <w:sz w:val="28"/>
          <w:szCs w:val="28"/>
        </w:rPr>
      </w:pPr>
      <w:r w:rsidRPr="005760F5">
        <w:rPr>
          <w:i/>
          <w:sz w:val="28"/>
          <w:szCs w:val="28"/>
          <w:highlight w:val="yellow"/>
        </w:rPr>
        <w:t>Nessuna.  Poiché non mi è stato chiesto dal cliente e perché non sono a conoscenza di metodi per rendere sicuro un sito</w:t>
      </w:r>
    </w:p>
    <w:p w:rsidR="00EC5211" w:rsidRDefault="00EC5211" w:rsidP="00AA25A3">
      <w:pPr>
        <w:ind w:left="360"/>
        <w:rPr>
          <w:b/>
          <w:i/>
          <w:sz w:val="28"/>
          <w:szCs w:val="28"/>
        </w:rPr>
      </w:pPr>
      <w:r w:rsidRPr="00AA25A3">
        <w:rPr>
          <w:b/>
          <w:i/>
          <w:sz w:val="28"/>
          <w:szCs w:val="28"/>
        </w:rPr>
        <w:t>Indica i tempi accesso alle tue pagine.</w:t>
      </w:r>
    </w:p>
    <w:p w:rsidR="00EC5211" w:rsidRPr="00AA25A3" w:rsidRDefault="00EC5211" w:rsidP="00AA25A3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Il mio sito impiega </w:t>
      </w:r>
      <w:r w:rsidRPr="00AA25A3">
        <w:rPr>
          <w:rFonts w:ascii="Arial" w:hAnsi="Arial" w:cs="Arial"/>
          <w:bCs/>
          <w:color w:val="333333"/>
          <w:sz w:val="33"/>
          <w:szCs w:val="33"/>
        </w:rPr>
        <w:t>3.39</w:t>
      </w:r>
      <w:r>
        <w:rPr>
          <w:rFonts w:ascii="Arial" w:hAnsi="Arial" w:cs="Arial"/>
          <w:bCs/>
          <w:color w:val="333333"/>
          <w:sz w:val="33"/>
          <w:szCs w:val="33"/>
        </w:rPr>
        <w:t xml:space="preserve"> </w:t>
      </w:r>
      <w:r w:rsidRPr="00AA25A3">
        <w:rPr>
          <w:rFonts w:cs="Arial"/>
          <w:bCs/>
          <w:color w:val="333333"/>
          <w:sz w:val="28"/>
          <w:szCs w:val="28"/>
        </w:rPr>
        <w:t>secondi per aprirsi.</w:t>
      </w:r>
    </w:p>
    <w:p w:rsidR="00EC5211" w:rsidRPr="00AA25A3" w:rsidRDefault="00EC5211" w:rsidP="00AA25A3">
      <w:pPr>
        <w:ind w:left="360"/>
        <w:rPr>
          <w:b/>
          <w:i/>
          <w:sz w:val="28"/>
          <w:szCs w:val="28"/>
        </w:rPr>
      </w:pPr>
      <w:r w:rsidRPr="00AA25A3">
        <w:rPr>
          <w:b/>
          <w:i/>
          <w:sz w:val="28"/>
          <w:szCs w:val="28"/>
        </w:rPr>
        <w:t>Il tuo sito è utilizzabile da disabili.</w:t>
      </w:r>
    </w:p>
    <w:p w:rsidR="00EC5211" w:rsidRPr="00AA25A3" w:rsidRDefault="00EC5211" w:rsidP="00AA25A3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No, perché non ho implementato nessuna di queste funzionalità.</w:t>
      </w:r>
    </w:p>
    <w:p w:rsidR="00EC5211" w:rsidRDefault="00EC5211" w:rsidP="00AA25A3">
      <w:pPr>
        <w:ind w:left="360"/>
        <w:rPr>
          <w:b/>
          <w:i/>
          <w:sz w:val="28"/>
          <w:szCs w:val="28"/>
        </w:rPr>
      </w:pPr>
      <w:r w:rsidRPr="00AA25A3">
        <w:rPr>
          <w:b/>
          <w:i/>
          <w:sz w:val="28"/>
          <w:szCs w:val="28"/>
        </w:rPr>
        <w:t>Indica su quale browser il tuo sito funziona.</w:t>
      </w:r>
    </w:p>
    <w:p w:rsidR="00EC5211" w:rsidRDefault="00EC5211" w:rsidP="00AA25A3">
      <w:pPr>
        <w:ind w:left="360"/>
        <w:rPr>
          <w:i/>
          <w:sz w:val="28"/>
          <w:szCs w:val="28"/>
        </w:rPr>
      </w:pPr>
      <w:hyperlink r:id="rId8" w:history="1">
        <w:r w:rsidRPr="00067E8A">
          <w:rPr>
            <w:rStyle w:val="Hyperlink"/>
            <w:i/>
            <w:sz w:val="28"/>
            <w:szCs w:val="28"/>
          </w:rPr>
          <w:t>http://www.browserstack.com/screenshots/2dcd00014d2ef56d9ef4ba1d135d7484aa744217</w:t>
        </w:r>
      </w:hyperlink>
    </w:p>
    <w:p w:rsidR="00EC5211" w:rsidRPr="00AA25A3" w:rsidRDefault="00EC5211" w:rsidP="00AA25A3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In questo link viene confermata la validità del mio sito su diverse piattaforme.</w:t>
      </w:r>
    </w:p>
    <w:sectPr w:rsidR="00EC5211" w:rsidRPr="00AA25A3" w:rsidSect="00667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211" w:rsidRDefault="00EC5211" w:rsidP="00AA25A3">
      <w:pPr>
        <w:spacing w:after="0" w:line="240" w:lineRule="auto"/>
      </w:pPr>
      <w:r>
        <w:separator/>
      </w:r>
    </w:p>
  </w:endnote>
  <w:endnote w:type="continuationSeparator" w:id="0">
    <w:p w:rsidR="00EC5211" w:rsidRDefault="00EC5211" w:rsidP="00AA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211" w:rsidRDefault="00EC5211" w:rsidP="00AA25A3">
      <w:pPr>
        <w:spacing w:after="0" w:line="240" w:lineRule="auto"/>
      </w:pPr>
      <w:r>
        <w:separator/>
      </w:r>
    </w:p>
  </w:footnote>
  <w:footnote w:type="continuationSeparator" w:id="0">
    <w:p w:rsidR="00EC5211" w:rsidRDefault="00EC5211" w:rsidP="00AA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C3D8D"/>
    <w:multiLevelType w:val="hybridMultilevel"/>
    <w:tmpl w:val="B29ECF1C"/>
    <w:lvl w:ilvl="0" w:tplc="0410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24857EA"/>
    <w:multiLevelType w:val="hybridMultilevel"/>
    <w:tmpl w:val="E67CC4C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30D8"/>
    <w:rsid w:val="00067E8A"/>
    <w:rsid w:val="00111B74"/>
    <w:rsid w:val="00303065"/>
    <w:rsid w:val="005760F5"/>
    <w:rsid w:val="00667000"/>
    <w:rsid w:val="0082239F"/>
    <w:rsid w:val="008D083F"/>
    <w:rsid w:val="00AA25A3"/>
    <w:rsid w:val="00D81458"/>
    <w:rsid w:val="00EC5211"/>
    <w:rsid w:val="00F1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0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F130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130D8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F13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A2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A25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A25A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A2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A25A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A2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5A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wserstack.com/screenshots/2dcd00014d2ef56d9ef4ba1d135d7484aa7442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149</Words>
  <Characters>854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3</cp:revision>
  <dcterms:created xsi:type="dcterms:W3CDTF">2014-03-28T08:25:00Z</dcterms:created>
  <dcterms:modified xsi:type="dcterms:W3CDTF">2014-04-06T16:56:00Z</dcterms:modified>
</cp:coreProperties>
</file>