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A88" w:rsidRDefault="00141A88">
      <w:r>
        <w:t>1)cosa è la struttura informatica di un sito?</w:t>
      </w:r>
    </w:p>
    <w:p w:rsidR="00141A88" w:rsidRDefault="00141A88"/>
    <w:p w:rsidR="00141A88" w:rsidRDefault="00141A88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.3pt;margin-top:24.85pt;width:145.5pt;height:39.75pt;z-index:251654656">
            <v:textbox>
              <w:txbxContent>
                <w:p w:rsidR="00141A88" w:rsidRDefault="00141A88">
                  <w:r>
                    <w:t>Assistenza Tecnica</w:t>
                  </w:r>
                </w:p>
              </w:txbxContent>
            </v:textbox>
          </v:shape>
        </w:pict>
      </w:r>
      <w:r>
        <w:t>2)indica la mappa del sito che hai realizzato</w:t>
      </w:r>
    </w:p>
    <w:p w:rsidR="00141A88" w:rsidRDefault="00141A88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6.05pt;margin-top:12.9pt;width:70.5pt;height:21.75pt;z-index:2516608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8" type="#_x0000_t202" style="position:absolute;margin-left:244.05pt;margin-top:18.15pt;width:92.25pt;height:39.75pt;z-index:251657728">
            <v:textbox>
              <w:txbxContent>
                <w:p w:rsidR="00141A88" w:rsidRDefault="00141A88">
                  <w:r>
                    <w:t>Contattaci</w:t>
                  </w:r>
                </w:p>
              </w:txbxContent>
            </v:textbox>
          </v:shape>
        </w:pict>
      </w:r>
      <w:r>
        <w:t xml:space="preserve">    </w:t>
      </w:r>
    </w:p>
    <w:p w:rsidR="00141A88" w:rsidRDefault="00141A88">
      <w:r>
        <w:rPr>
          <w:noProof/>
          <w:lang w:eastAsia="it-IT"/>
        </w:rPr>
        <w:pict>
          <v:shape id="_x0000_s1029" type="#_x0000_t32" style="position:absolute;margin-left:152.55pt;margin-top:18.95pt;width:19.5pt;height:21.75pt;z-index:25165977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0" type="#_x0000_t32" style="position:absolute;margin-left:42.3pt;margin-top:13.7pt;width:12pt;height:27pt;flip:x;z-index:251658752" o:connectortype="straight">
            <v:stroke endarrow="block"/>
          </v:shape>
        </w:pict>
      </w:r>
    </w:p>
    <w:p w:rsidR="00141A88" w:rsidRDefault="00141A88">
      <w:r>
        <w:rPr>
          <w:noProof/>
          <w:lang w:eastAsia="it-IT"/>
        </w:rPr>
        <w:pict>
          <v:shape id="_x0000_s1031" type="#_x0000_t202" style="position:absolute;margin-left:152.55pt;margin-top:20.5pt;width:78pt;height:31.5pt;z-index:251656704">
            <v:textbox>
              <w:txbxContent>
                <w:p w:rsidR="00141A88" w:rsidRDefault="00141A88">
                  <w:r>
                    <w:t>Config.wi-fi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2" type="#_x0000_t202" style="position:absolute;margin-left:-25.95pt;margin-top:20.5pt;width:115.5pt;height:45pt;z-index:251655680">
            <v:textbox>
              <w:txbxContent>
                <w:p w:rsidR="00141A88" w:rsidRDefault="00141A88">
                  <w:r>
                    <w:t>Problematiche riguardanti il pc</w:t>
                  </w:r>
                </w:p>
              </w:txbxContent>
            </v:textbox>
          </v:shape>
        </w:pict>
      </w:r>
    </w:p>
    <w:p w:rsidR="00141A88" w:rsidRDefault="00141A88"/>
    <w:p w:rsidR="00141A88" w:rsidRDefault="00141A88"/>
    <w:p w:rsidR="00141A88" w:rsidRDefault="00141A88"/>
    <w:p w:rsidR="00141A88" w:rsidRDefault="00141A88"/>
    <w:p w:rsidR="00141A88" w:rsidRDefault="00141A88">
      <w:r>
        <w:t xml:space="preserve">3)indica le funzioni presenti nel tuo sito </w:t>
      </w:r>
    </w:p>
    <w:p w:rsidR="00141A88" w:rsidRPr="008C3D1E" w:rsidRDefault="00141A88">
      <w:pPr>
        <w:rPr>
          <w:b/>
        </w:rPr>
      </w:pPr>
      <w:r w:rsidRPr="008C3D1E">
        <w:rPr>
          <w:b/>
        </w:rPr>
        <w:t>Il sito non ha nessuna funzione</w:t>
      </w:r>
    </w:p>
    <w:p w:rsidR="00141A88" w:rsidRDefault="00141A88">
      <w:r>
        <w:t>4)indica quale sicurezza hai inserito nel tuo sito</w:t>
      </w:r>
    </w:p>
    <w:p w:rsidR="00141A88" w:rsidRPr="008C3D1E" w:rsidRDefault="00141A88">
      <w:pPr>
        <w:rPr>
          <w:b/>
        </w:rPr>
      </w:pPr>
      <w:r w:rsidRPr="008C3D1E">
        <w:rPr>
          <w:b/>
        </w:rPr>
        <w:t>Non ho inserito nessun tipo di sicurezza</w:t>
      </w:r>
    </w:p>
    <w:p w:rsidR="00141A88" w:rsidRDefault="00141A88">
      <w:r>
        <w:t xml:space="preserve">5)indica i tempi di accesso alle tue pagine </w:t>
      </w:r>
    </w:p>
    <w:p w:rsidR="00141A88" w:rsidRPr="008C3D1E" w:rsidRDefault="00141A88">
      <w:pPr>
        <w:rPr>
          <w:b/>
        </w:rPr>
      </w:pPr>
      <w:r w:rsidRPr="00EA1493">
        <w:rPr>
          <w:b/>
          <w:highlight w:val="green"/>
        </w:rPr>
        <w:t>Bastano 1-2 secondi per il primo caricamento e poi il sito è tutto caricato senza bisogno di caricare le singole pagine</w:t>
      </w:r>
    </w:p>
    <w:p w:rsidR="00141A88" w:rsidRDefault="00141A88">
      <w:r>
        <w:t>6)il tuo sito è utilizzabile da disabili</w:t>
      </w:r>
    </w:p>
    <w:p w:rsidR="00141A88" w:rsidRDefault="00141A88">
      <w:pPr>
        <w:rPr>
          <w:b/>
        </w:rPr>
      </w:pPr>
      <w:r>
        <w:rPr>
          <w:b/>
        </w:rPr>
        <w:t>Solo per sordo o  muti</w:t>
      </w:r>
    </w:p>
    <w:p w:rsidR="00141A88" w:rsidRDefault="00141A88">
      <w:r>
        <w:t>7)indica con queli browser il tuo sito funziona</w:t>
      </w:r>
    </w:p>
    <w:p w:rsidR="00141A88" w:rsidRDefault="00141A88"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0" o:spid="_x0000_i1025" type="#_x0000_t75" alt="Immagine.bmp" style="width:499.5pt;height:309pt;visibility:visible">
            <v:imagedata r:id="rId6" o:title=""/>
          </v:shape>
        </w:pict>
      </w:r>
    </w:p>
    <w:sectPr w:rsidR="00141A88" w:rsidSect="00681F8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A88" w:rsidRDefault="00141A88" w:rsidP="00747652">
      <w:pPr>
        <w:spacing w:after="0" w:line="240" w:lineRule="auto"/>
      </w:pPr>
      <w:r>
        <w:separator/>
      </w:r>
    </w:p>
  </w:endnote>
  <w:endnote w:type="continuationSeparator" w:id="0">
    <w:p w:rsidR="00141A88" w:rsidRDefault="00141A88" w:rsidP="0074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A88" w:rsidRDefault="00141A88" w:rsidP="00747652">
      <w:pPr>
        <w:spacing w:after="0" w:line="240" w:lineRule="auto"/>
      </w:pPr>
      <w:r>
        <w:separator/>
      </w:r>
    </w:p>
  </w:footnote>
  <w:footnote w:type="continuationSeparator" w:id="0">
    <w:p w:rsidR="00141A88" w:rsidRDefault="00141A88" w:rsidP="00747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141A88" w:rsidP="00747652">
    <w:r>
      <w:t>Tommaso Pugnetti  2b  28 marzo 2014</w:t>
    </w:r>
  </w:p>
  <w:p w:rsidR="00141A88" w:rsidRDefault="00141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652"/>
    <w:rsid w:val="00060C1E"/>
    <w:rsid w:val="00141A88"/>
    <w:rsid w:val="00397171"/>
    <w:rsid w:val="004614BC"/>
    <w:rsid w:val="00567382"/>
    <w:rsid w:val="006670B6"/>
    <w:rsid w:val="00681F8E"/>
    <w:rsid w:val="006A75BE"/>
    <w:rsid w:val="007451DB"/>
    <w:rsid w:val="00747652"/>
    <w:rsid w:val="007B6336"/>
    <w:rsid w:val="008C3D1E"/>
    <w:rsid w:val="00A07C2F"/>
    <w:rsid w:val="00AE2721"/>
    <w:rsid w:val="00C13208"/>
    <w:rsid w:val="00C71736"/>
    <w:rsid w:val="00D86085"/>
    <w:rsid w:val="00E64819"/>
    <w:rsid w:val="00EA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8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476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765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476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4765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C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3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83</Words>
  <Characters>475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6</cp:revision>
  <dcterms:created xsi:type="dcterms:W3CDTF">2014-03-28T08:13:00Z</dcterms:created>
  <dcterms:modified xsi:type="dcterms:W3CDTF">2014-04-06T14:41:00Z</dcterms:modified>
</cp:coreProperties>
</file>