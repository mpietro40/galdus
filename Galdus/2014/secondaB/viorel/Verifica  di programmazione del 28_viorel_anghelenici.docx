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87A" w:rsidRDefault="006A787A" w:rsidP="00064B8B">
      <w:pPr>
        <w:jc w:val="center"/>
      </w:pPr>
      <w:r>
        <w:t>Verifica  di programmazione del 28/marzo/2014</w:t>
      </w:r>
    </w:p>
    <w:p w:rsidR="006A787A" w:rsidRDefault="006A787A" w:rsidP="00064B8B">
      <w:pPr>
        <w:jc w:val="center"/>
      </w:pPr>
    </w:p>
    <w:p w:rsidR="006A787A" w:rsidRDefault="006A787A" w:rsidP="00064B8B">
      <w:pPr>
        <w:pStyle w:val="ListParagraph"/>
        <w:numPr>
          <w:ilvl w:val="0"/>
          <w:numId w:val="1"/>
        </w:numPr>
      </w:pPr>
      <w:r>
        <w:t>Cosa e la struttura informativa di un sito?</w:t>
      </w:r>
    </w:p>
    <w:p w:rsidR="006A787A" w:rsidRDefault="006A787A" w:rsidP="00466C5F">
      <w:r>
        <w:t>Sono tutte le informazioni stabilite per un sito da consegnare al cliente o viceversa.</w:t>
      </w:r>
    </w:p>
    <w:p w:rsidR="006A787A" w:rsidRDefault="006A787A" w:rsidP="00064B8B">
      <w:pPr>
        <w:pStyle w:val="ListParagraph"/>
        <w:numPr>
          <w:ilvl w:val="0"/>
          <w:numId w:val="1"/>
        </w:numPr>
      </w:pPr>
      <w:r>
        <w:t>Indica la mappa  del sito che hai realizzato</w:t>
      </w:r>
    </w:p>
    <w:p w:rsidR="006A787A" w:rsidRPr="007D13E6" w:rsidRDefault="006A787A" w:rsidP="007D13E6">
      <w:pPr>
        <w:shd w:val="clear" w:color="auto" w:fill="FFFFFF"/>
        <w:spacing w:after="0" w:line="735" w:lineRule="atLeast"/>
        <w:outlineLvl w:val="0"/>
        <w:rPr>
          <w:rFonts w:ascii="Arial" w:hAnsi="Arial" w:cs="Arial"/>
          <w:color w:val="DE1200"/>
          <w:kern w:val="36"/>
          <w:sz w:val="53"/>
          <w:szCs w:val="53"/>
          <w:lang w:eastAsia="it-IT"/>
        </w:rPr>
      </w:pPr>
      <w:r w:rsidRPr="007D13E6">
        <w:rPr>
          <w:rFonts w:ascii="Arial" w:hAnsi="Arial" w:cs="Arial"/>
          <w:color w:val="DE1200"/>
          <w:kern w:val="36"/>
          <w:sz w:val="53"/>
          <w:szCs w:val="53"/>
          <w:lang w:eastAsia="it-IT"/>
        </w:rPr>
        <w:t>Mappa del sito</w:t>
      </w:r>
    </w:p>
    <w:p w:rsidR="006A787A" w:rsidRPr="007D13E6" w:rsidRDefault="006A787A" w:rsidP="007D1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360"/>
        <w:rPr>
          <w:rFonts w:ascii="Lucida Sans Unicode" w:hAnsi="Lucida Sans Unicode" w:cs="Lucida Sans Unicode"/>
          <w:color w:val="666666"/>
          <w:sz w:val="23"/>
          <w:szCs w:val="23"/>
          <w:lang w:eastAsia="it-IT"/>
        </w:rPr>
      </w:pPr>
      <w:hyperlink r:id="rId5" w:history="1">
        <w:r w:rsidRPr="007D13E6">
          <w:rPr>
            <w:rFonts w:ascii="Lucida Sans Unicode" w:hAnsi="Lucida Sans Unicode" w:cs="Lucida Sans Unicode"/>
            <w:b/>
            <w:bCs/>
            <w:color w:val="49A9E9"/>
            <w:sz w:val="23"/>
            <w:u w:val="single"/>
            <w:lang w:eastAsia="it-IT"/>
          </w:rPr>
          <w:t>HOME</w:t>
        </w:r>
      </w:hyperlink>
    </w:p>
    <w:p w:rsidR="006A787A" w:rsidRPr="007D13E6" w:rsidRDefault="006A787A" w:rsidP="007D1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360"/>
        <w:rPr>
          <w:rFonts w:ascii="Lucida Sans Unicode" w:hAnsi="Lucida Sans Unicode" w:cs="Lucida Sans Unicode"/>
          <w:color w:val="666666"/>
          <w:sz w:val="23"/>
          <w:szCs w:val="23"/>
          <w:lang w:eastAsia="it-IT"/>
        </w:rPr>
      </w:pPr>
      <w:hyperlink r:id="rId6" w:history="1">
        <w:r w:rsidRPr="007D13E6">
          <w:rPr>
            <w:rFonts w:ascii="Lucida Sans Unicode" w:hAnsi="Lucida Sans Unicode" w:cs="Lucida Sans Unicode"/>
            <w:b/>
            <w:bCs/>
            <w:color w:val="49A9E9"/>
            <w:sz w:val="23"/>
            <w:u w:val="single"/>
            <w:lang w:eastAsia="it-IT"/>
          </w:rPr>
          <w:t>CHI SIAMO</w:t>
        </w:r>
      </w:hyperlink>
    </w:p>
    <w:p w:rsidR="006A787A" w:rsidRPr="007D13E6" w:rsidRDefault="006A787A" w:rsidP="007D1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360"/>
        <w:rPr>
          <w:rFonts w:ascii="Lucida Sans Unicode" w:hAnsi="Lucida Sans Unicode" w:cs="Lucida Sans Unicode"/>
          <w:color w:val="666666"/>
          <w:sz w:val="23"/>
          <w:szCs w:val="23"/>
          <w:lang w:eastAsia="it-IT"/>
        </w:rPr>
      </w:pPr>
      <w:hyperlink r:id="rId7" w:history="1">
        <w:r w:rsidRPr="007D13E6">
          <w:rPr>
            <w:rFonts w:ascii="Lucida Sans Unicode" w:hAnsi="Lucida Sans Unicode" w:cs="Lucida Sans Unicode"/>
            <w:b/>
            <w:bCs/>
            <w:color w:val="49A9E9"/>
            <w:sz w:val="23"/>
            <w:u w:val="single"/>
            <w:lang w:eastAsia="it-IT"/>
          </w:rPr>
          <w:t>COME CONTATTARCI</w:t>
        </w:r>
      </w:hyperlink>
    </w:p>
    <w:p w:rsidR="006A787A" w:rsidRPr="007D13E6" w:rsidRDefault="006A787A" w:rsidP="007D1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360"/>
        <w:rPr>
          <w:rFonts w:ascii="Lucida Sans Unicode" w:hAnsi="Lucida Sans Unicode" w:cs="Lucida Sans Unicode"/>
          <w:color w:val="666666"/>
          <w:sz w:val="23"/>
          <w:szCs w:val="23"/>
          <w:lang w:eastAsia="it-IT"/>
        </w:rPr>
      </w:pPr>
      <w:hyperlink r:id="rId8" w:history="1">
        <w:r w:rsidRPr="007D13E6">
          <w:rPr>
            <w:rFonts w:ascii="Lucida Sans Unicode" w:hAnsi="Lucida Sans Unicode" w:cs="Lucida Sans Unicode"/>
            <w:b/>
            <w:bCs/>
            <w:color w:val="49A9E9"/>
            <w:sz w:val="23"/>
            <w:lang w:eastAsia="it-IT"/>
          </w:rPr>
          <w:t>DOCUMENTAZIONE</w:t>
        </w:r>
      </w:hyperlink>
    </w:p>
    <w:p w:rsidR="006A787A" w:rsidRPr="007D13E6" w:rsidRDefault="006A787A" w:rsidP="007D1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360"/>
        <w:rPr>
          <w:rFonts w:ascii="Lucida Sans Unicode" w:hAnsi="Lucida Sans Unicode" w:cs="Lucida Sans Unicode"/>
          <w:color w:val="666666"/>
          <w:sz w:val="23"/>
          <w:szCs w:val="23"/>
          <w:lang w:eastAsia="it-IT"/>
        </w:rPr>
      </w:pPr>
      <w:hyperlink r:id="rId9" w:history="1">
        <w:r w:rsidRPr="007D13E6">
          <w:rPr>
            <w:rFonts w:ascii="Lucida Sans Unicode" w:hAnsi="Lucida Sans Unicode" w:cs="Lucida Sans Unicode"/>
            <w:b/>
            <w:bCs/>
            <w:color w:val="49A9E9"/>
            <w:sz w:val="23"/>
            <w:u w:val="single"/>
            <w:lang w:eastAsia="it-IT"/>
          </w:rPr>
          <w:t>GALLERIA</w:t>
        </w:r>
      </w:hyperlink>
    </w:p>
    <w:p w:rsidR="006A787A" w:rsidRPr="007D13E6" w:rsidRDefault="006A787A" w:rsidP="007D1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ind w:left="360"/>
        <w:rPr>
          <w:rFonts w:ascii="Lucida Sans Unicode" w:hAnsi="Lucida Sans Unicode" w:cs="Lucida Sans Unicode"/>
          <w:color w:val="666666"/>
          <w:sz w:val="23"/>
          <w:szCs w:val="23"/>
          <w:lang w:eastAsia="it-IT"/>
        </w:rPr>
      </w:pPr>
      <w:hyperlink r:id="rId10" w:history="1">
        <w:r w:rsidRPr="007D13E6">
          <w:rPr>
            <w:rFonts w:ascii="Lucida Sans Unicode" w:hAnsi="Lucida Sans Unicode" w:cs="Lucida Sans Unicode"/>
            <w:b/>
            <w:bCs/>
            <w:color w:val="49A9E9"/>
            <w:sz w:val="23"/>
            <w:u w:val="single"/>
            <w:lang w:eastAsia="it-IT"/>
          </w:rPr>
          <w:t>IL FITKID ?</w:t>
        </w:r>
      </w:hyperlink>
    </w:p>
    <w:p w:rsidR="006A787A" w:rsidRDefault="006A787A" w:rsidP="00064B8B"/>
    <w:p w:rsidR="006A787A" w:rsidRDefault="006A787A" w:rsidP="00064B8B">
      <w:pPr>
        <w:pStyle w:val="ListParagraph"/>
        <w:numPr>
          <w:ilvl w:val="0"/>
          <w:numId w:val="1"/>
        </w:numPr>
      </w:pPr>
      <w:r>
        <w:t>Indica le funzioni presenti nel tuo sito</w:t>
      </w:r>
    </w:p>
    <w:p w:rsidR="006A787A" w:rsidRDefault="006A787A" w:rsidP="00064B8B">
      <w:r>
        <w:t>Funzione cerca, Mail,google+,facebook, ecc..</w:t>
      </w:r>
    </w:p>
    <w:p w:rsidR="006A787A" w:rsidRDefault="006A787A" w:rsidP="00064B8B">
      <w:pPr>
        <w:pStyle w:val="ListParagraph"/>
        <w:numPr>
          <w:ilvl w:val="0"/>
          <w:numId w:val="1"/>
        </w:numPr>
      </w:pPr>
      <w:r>
        <w:t>Indica quali sicurezze hai inserito nel tuo sito</w:t>
      </w:r>
    </w:p>
    <w:p w:rsidR="006A787A" w:rsidRDefault="006A787A" w:rsidP="00064B8B">
      <w:r>
        <w:t>La sicurezza e garantita da jimdo</w:t>
      </w:r>
    </w:p>
    <w:p w:rsidR="006A787A" w:rsidRDefault="006A787A" w:rsidP="00064B8B">
      <w:pPr>
        <w:pStyle w:val="ListParagraph"/>
        <w:numPr>
          <w:ilvl w:val="0"/>
          <w:numId w:val="1"/>
        </w:numPr>
      </w:pPr>
      <w:r>
        <w:t>Indica tempi di accesso alle tue pagine</w:t>
      </w:r>
    </w:p>
    <w:p w:rsidR="006A787A" w:rsidRDefault="006A787A" w:rsidP="00064B8B">
      <w:r w:rsidRPr="00944CD6">
        <w:rPr>
          <w:highlight w:val="yellow"/>
        </w:rPr>
        <w:t>Secondo un valutatore online: buono</w:t>
      </w:r>
    </w:p>
    <w:p w:rsidR="006A787A" w:rsidRDefault="006A787A" w:rsidP="00064B8B">
      <w:pPr>
        <w:pStyle w:val="ListParagraph"/>
        <w:numPr>
          <w:ilvl w:val="0"/>
          <w:numId w:val="1"/>
        </w:numPr>
      </w:pPr>
      <w:r>
        <w:t>Il tuo sito e utilizzabile dai disabili?</w:t>
      </w:r>
    </w:p>
    <w:p w:rsidR="006A787A" w:rsidRDefault="006A787A" w:rsidP="00064B8B">
      <w:r>
        <w:t>No. Perche non e stato pensato per tale utilizzo</w:t>
      </w:r>
    </w:p>
    <w:p w:rsidR="006A787A" w:rsidRDefault="006A787A" w:rsidP="00064B8B">
      <w:pPr>
        <w:pStyle w:val="ListParagraph"/>
        <w:numPr>
          <w:ilvl w:val="0"/>
          <w:numId w:val="1"/>
        </w:numPr>
      </w:pPr>
      <w:r>
        <w:t>Indica con quale browser  il tuo sito funziona</w:t>
      </w:r>
    </w:p>
    <w:p w:rsidR="006A787A" w:rsidRDefault="006A787A" w:rsidP="00064B8B">
      <w:r>
        <w:t>Explorer</w:t>
      </w:r>
    </w:p>
    <w:p w:rsidR="006A787A" w:rsidRDefault="006A787A" w:rsidP="00064B8B">
      <w:r>
        <w:t xml:space="preserve">Mozzilla </w:t>
      </w:r>
    </w:p>
    <w:p w:rsidR="006A787A" w:rsidRDefault="006A787A" w:rsidP="00064B8B">
      <w:r>
        <w:t>Chrome</w:t>
      </w:r>
    </w:p>
    <w:p w:rsidR="006A787A" w:rsidRDefault="006A787A" w:rsidP="00064B8B"/>
    <w:p w:rsidR="006A787A" w:rsidRDefault="006A787A" w:rsidP="00064B8B">
      <w:r>
        <w:t>Mi si e spento il pc</w:t>
      </w:r>
    </w:p>
    <w:sectPr w:rsidR="006A787A" w:rsidSect="00CA3D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C1BB8"/>
    <w:multiLevelType w:val="multilevel"/>
    <w:tmpl w:val="45E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50332"/>
    <w:multiLevelType w:val="hybridMultilevel"/>
    <w:tmpl w:val="8E8869C6"/>
    <w:lvl w:ilvl="0" w:tplc="0410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4B8B"/>
    <w:rsid w:val="00064B8B"/>
    <w:rsid w:val="00466C5F"/>
    <w:rsid w:val="00497E1B"/>
    <w:rsid w:val="006A787A"/>
    <w:rsid w:val="007D13E6"/>
    <w:rsid w:val="00944CD6"/>
    <w:rsid w:val="00CA3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73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7D1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it-IT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D13E6"/>
    <w:rPr>
      <w:rFonts w:ascii="Times New Roman" w:hAnsi="Times New Roman" w:cs="Times New Roman"/>
      <w:b/>
      <w:bCs/>
      <w:kern w:val="36"/>
      <w:sz w:val="48"/>
      <w:szCs w:val="48"/>
      <w:lang w:eastAsia="it-IT"/>
    </w:rPr>
  </w:style>
  <w:style w:type="paragraph" w:styleId="ListParagraph">
    <w:name w:val="List Paragraph"/>
    <w:basedOn w:val="Normal"/>
    <w:uiPriority w:val="99"/>
    <w:qFormat/>
    <w:rsid w:val="00064B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7D13E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44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vaf.jimdo.com/documentazi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vaf.jimdo.com/come-contattarc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vaf.jimdo.com/chi-siam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ovaf.jimdo.com/" TargetMode="External"/><Relationship Id="rId10" Type="http://schemas.openxmlformats.org/officeDocument/2006/relationships/hyperlink" Target="http://provaf.jimdo.com/il-fitk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vaf.jimdo.com/galle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154</Words>
  <Characters>884</Characters>
  <Application>Microsoft Office Outlook</Application>
  <DocSecurity>0</DocSecurity>
  <Lines>0</Lines>
  <Paragraphs>0</Paragraphs>
  <ScaleCrop>false</ScaleCrop>
  <Company>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Pietro</cp:lastModifiedBy>
  <cp:revision>3</cp:revision>
  <dcterms:created xsi:type="dcterms:W3CDTF">2014-03-28T08:15:00Z</dcterms:created>
  <dcterms:modified xsi:type="dcterms:W3CDTF">2014-04-05T14:58:00Z</dcterms:modified>
</cp:coreProperties>
</file>