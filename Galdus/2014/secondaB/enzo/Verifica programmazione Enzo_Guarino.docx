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C0" w:rsidRDefault="00EB2DC0">
      <w:r>
        <w:t>Enzo Guarino                                         Verifica Programmazione 28 marzo 2014</w:t>
      </w:r>
    </w:p>
    <w:p w:rsidR="00EB2DC0" w:rsidRDefault="00EB2DC0"/>
    <w:p w:rsidR="00EB2DC0" w:rsidRDefault="00EB2DC0"/>
    <w:p w:rsidR="00EB2DC0" w:rsidRDefault="00EB2DC0"/>
    <w:p w:rsidR="00EB2DC0" w:rsidRDefault="00EB2DC0">
      <w:r w:rsidRPr="00280F49">
        <w:rPr>
          <w:highlight w:val="red"/>
        </w:rPr>
        <w:t>1.Cosa è la struttura informativa di un sito</w:t>
      </w:r>
      <w:r>
        <w:t xml:space="preserve"> </w:t>
      </w:r>
    </w:p>
    <w:p w:rsidR="00EB2DC0" w:rsidRDefault="00EB2DC0"/>
    <w:p w:rsidR="00EB2DC0" w:rsidRDefault="00EB2DC0"/>
    <w:p w:rsidR="00EB2DC0" w:rsidRDefault="00EB2DC0"/>
    <w:p w:rsidR="00EB2DC0" w:rsidRPr="00280F49" w:rsidRDefault="00EB2DC0">
      <w:pPr>
        <w:rPr>
          <w:highlight w:val="yellow"/>
        </w:rPr>
      </w:pPr>
      <w:r w:rsidRPr="00280F49">
        <w:rPr>
          <w:highlight w:val="yellow"/>
        </w:rPr>
        <w:t>2 indic a la mappa del sito che hai realizzato</w:t>
      </w:r>
    </w:p>
    <w:p w:rsidR="00EB2DC0" w:rsidRDefault="00EB2DC0">
      <w:r w:rsidRPr="00280F49">
        <w:rPr>
          <w:highlight w:val="yellow"/>
        </w:rPr>
        <w:t>Header,Menu(nav),section contenente il testo riguardante le varie pagine</w:t>
      </w:r>
    </w:p>
    <w:p w:rsidR="00EB2DC0" w:rsidRDefault="00EB2DC0"/>
    <w:p w:rsidR="00EB2DC0" w:rsidRDefault="00EB2DC0"/>
    <w:p w:rsidR="00EB2DC0" w:rsidRDefault="00EB2DC0"/>
    <w:p w:rsidR="00EB2DC0" w:rsidRDefault="00EB2DC0">
      <w:r>
        <w:t xml:space="preserve">3 indica le funzioni presenti nel tuo sito </w:t>
      </w:r>
    </w:p>
    <w:p w:rsidR="00EB2DC0" w:rsidRDefault="00EB2DC0">
      <w:r>
        <w:t>L’unica funzione presente nel mio sito è il menù</w:t>
      </w:r>
    </w:p>
    <w:p w:rsidR="00EB2DC0" w:rsidRDefault="00EB2DC0"/>
    <w:p w:rsidR="00EB2DC0" w:rsidRDefault="00EB2DC0"/>
    <w:p w:rsidR="00EB2DC0" w:rsidRDefault="00EB2DC0">
      <w:r>
        <w:t>4 indica quale sicurezza hai inserito nel tuo sito</w:t>
      </w:r>
    </w:p>
    <w:p w:rsidR="00EB2DC0" w:rsidRDefault="00EB2DC0">
      <w:r>
        <w:t>Nessuna Sicurezza</w:t>
      </w:r>
    </w:p>
    <w:p w:rsidR="00EB2DC0" w:rsidRDefault="00EB2DC0"/>
    <w:p w:rsidR="00EB2DC0" w:rsidRDefault="00EB2DC0"/>
    <w:p w:rsidR="00EB2DC0" w:rsidRDefault="00EB2DC0">
      <w:r>
        <w:t xml:space="preserve">5  indica i tempi di accesso  alle tue pagine </w:t>
      </w:r>
    </w:p>
    <w:p w:rsidR="00EB2DC0" w:rsidRDefault="00EB2DC0">
      <w:r>
        <w:t>Ho eseguito il test sul sito del ricordo,i risultati sono stati che se apro il sito su uno smartphone</w:t>
      </w:r>
    </w:p>
    <w:p w:rsidR="00EB2DC0" w:rsidRDefault="00EB2DC0">
      <w:r>
        <w:t>Ottengo  i seguenti risultati:86/100 velocità,57/100 Esperienza utente</w:t>
      </w:r>
    </w:p>
    <w:p w:rsidR="00EB2DC0" w:rsidRDefault="00EB2DC0"/>
    <w:p w:rsidR="00EB2DC0" w:rsidRDefault="00EB2DC0"/>
    <w:p w:rsidR="00EB2DC0" w:rsidRDefault="00EB2DC0"/>
    <w:p w:rsidR="00EB2DC0" w:rsidRDefault="00EB2DC0">
      <w:r>
        <w:t>6 il tuo sito è utlizzabile da disabili</w:t>
      </w:r>
    </w:p>
    <w:p w:rsidR="00EB2DC0" w:rsidRDefault="00EB2DC0">
      <w:r>
        <w:t>Penso di si</w:t>
      </w:r>
    </w:p>
    <w:p w:rsidR="00EB2DC0" w:rsidRDefault="00EB2DC0"/>
    <w:p w:rsidR="00EB2DC0" w:rsidRDefault="00EB2DC0"/>
    <w:p w:rsidR="00EB2DC0" w:rsidRDefault="00EB2DC0">
      <w:r>
        <w:t>7 indica con quale broswer il tuo sito funziona</w:t>
      </w:r>
    </w:p>
    <w:p w:rsidR="00EB2DC0" w:rsidRDefault="00EB2DC0">
      <w:r>
        <w:t xml:space="preserve"> Il sito funziona con il broswer google chrome </w:t>
      </w:r>
    </w:p>
    <w:sectPr w:rsidR="00EB2DC0" w:rsidSect="00F33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7DE1"/>
    <w:rsid w:val="00280F49"/>
    <w:rsid w:val="00592990"/>
    <w:rsid w:val="00A31D2F"/>
    <w:rsid w:val="00BA7DE1"/>
    <w:rsid w:val="00EB2DC0"/>
    <w:rsid w:val="00F3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9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120</Words>
  <Characters>685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2</cp:revision>
  <dcterms:created xsi:type="dcterms:W3CDTF">2014-03-28T07:43:00Z</dcterms:created>
  <dcterms:modified xsi:type="dcterms:W3CDTF">2014-04-05T15:18:00Z</dcterms:modified>
</cp:coreProperties>
</file>