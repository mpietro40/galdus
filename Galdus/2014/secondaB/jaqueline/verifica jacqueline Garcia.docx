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50" w:rsidRDefault="00D46D50">
      <w:r>
        <w:t>1)Cosa e  la struttura informativa di un sito?</w:t>
      </w:r>
    </w:p>
    <w:p w:rsidR="00D46D50" w:rsidRDefault="00D46D50">
      <w:r>
        <w:t>2)Indica la mappa del sito che hai realizzato</w:t>
      </w:r>
    </w:p>
    <w:p w:rsidR="00D46D50" w:rsidRDefault="00D46D50">
      <w:r>
        <w:t>3)Indica le funzioni presenti nel tuo sito</w:t>
      </w:r>
    </w:p>
    <w:p w:rsidR="00D46D50" w:rsidRDefault="00D46D50">
      <w:r>
        <w:t>4)Quale sicurezza hai inserito nel tuo sito</w:t>
      </w:r>
    </w:p>
    <w:p w:rsidR="00D46D50" w:rsidRDefault="00D46D50">
      <w:r>
        <w:t>5)Indica i tempi di accesso alle tue pagine</w:t>
      </w:r>
    </w:p>
    <w:p w:rsidR="00D46D50" w:rsidRDefault="00D46D50">
      <w:r>
        <w:t>6)Il tuo sito e utilizzabile da disabili</w:t>
      </w:r>
    </w:p>
    <w:p w:rsidR="00D46D50" w:rsidRDefault="00D46D50">
      <w:r>
        <w:t>7)indica con quali broswer il tuo sito funziona</w:t>
      </w:r>
    </w:p>
    <w:p w:rsidR="00D46D50" w:rsidRDefault="00D46D50"/>
    <w:p w:rsidR="00D46D50" w:rsidRDefault="00D46D50" w:rsidP="006754F6">
      <w:r>
        <w:t xml:space="preserve">1)La struttura informativa di un sito   sono i vari contenuti e anche la navigazione, quanto può andare lento o veloce  deve essere tutto organizzato </w:t>
      </w:r>
    </w:p>
    <w:p w:rsidR="00D46D50" w:rsidRDefault="00D46D50">
      <w:r w:rsidRPr="006754F6">
        <w:rPr>
          <w:highlight w:val="yellow"/>
        </w:rPr>
        <w:t>2)La mappa del mio sito realizzato sono i vari requisiti specificando le date di scadenza e spiegando il perché delle scelte fatte ad esempio che piattaforma usare e che template usare e come organizzare il sito questa e stata la mia mappa realizzata. ci sono i link un glossario  le regole i motori  la visibiltà.</w:t>
      </w:r>
    </w:p>
    <w:p w:rsidR="00D46D50" w:rsidRDefault="00D46D50">
      <w:r>
        <w:t>3)Le funzionalità presenti sul mio sito sono:</w:t>
      </w:r>
    </w:p>
    <w:p w:rsidR="00D46D50" w:rsidRDefault="00D46D50" w:rsidP="004B5914">
      <w:pPr>
        <w:pStyle w:val="ListParagraph"/>
        <w:numPr>
          <w:ilvl w:val="0"/>
          <w:numId w:val="1"/>
        </w:numPr>
      </w:pPr>
      <w:r>
        <w:t>Calendario</w:t>
      </w:r>
    </w:p>
    <w:p w:rsidR="00D46D50" w:rsidRDefault="00D46D50" w:rsidP="004B5914">
      <w:pPr>
        <w:pStyle w:val="ListParagraph"/>
        <w:numPr>
          <w:ilvl w:val="0"/>
          <w:numId w:val="1"/>
        </w:numPr>
      </w:pPr>
      <w:r>
        <w:t>I lavori svolti</w:t>
      </w:r>
    </w:p>
    <w:p w:rsidR="00D46D50" w:rsidRDefault="00D46D50" w:rsidP="006754F6">
      <w:pPr>
        <w:pStyle w:val="ListParagraph"/>
        <w:numPr>
          <w:ilvl w:val="0"/>
          <w:numId w:val="1"/>
        </w:numPr>
      </w:pPr>
      <w:r>
        <w:t>Avvisi</w:t>
      </w:r>
    </w:p>
    <w:p w:rsidR="00D46D50" w:rsidRDefault="00D46D50" w:rsidP="004B5914">
      <w:pPr>
        <w:pStyle w:val="ListParagraph"/>
        <w:numPr>
          <w:ilvl w:val="0"/>
          <w:numId w:val="1"/>
        </w:numPr>
      </w:pPr>
      <w:r>
        <w:t xml:space="preserve">Staff </w:t>
      </w:r>
    </w:p>
    <w:p w:rsidR="00D46D50" w:rsidRDefault="00D46D50" w:rsidP="004B5914">
      <w:pPr>
        <w:pStyle w:val="ListParagraph"/>
        <w:numPr>
          <w:ilvl w:val="0"/>
          <w:numId w:val="1"/>
        </w:numPr>
      </w:pPr>
      <w:r>
        <w:t>Eventi</w:t>
      </w:r>
    </w:p>
    <w:p w:rsidR="00D46D50" w:rsidRDefault="00D46D50" w:rsidP="004B5914">
      <w:pPr>
        <w:pStyle w:val="ListParagraph"/>
        <w:numPr>
          <w:ilvl w:val="0"/>
          <w:numId w:val="1"/>
        </w:numPr>
      </w:pPr>
      <w:r>
        <w:t xml:space="preserve">Compiti </w:t>
      </w:r>
    </w:p>
    <w:p w:rsidR="00D46D50" w:rsidRDefault="00D46D50" w:rsidP="004B5914">
      <w:pPr>
        <w:pStyle w:val="ListParagraph"/>
      </w:pPr>
      <w:r>
        <w:t>Qui possiamo trovare  varie informazioni che sono le funzionalità del sito e utili agli alunni</w:t>
      </w:r>
    </w:p>
    <w:p w:rsidR="00D46D50" w:rsidRDefault="00D46D50" w:rsidP="004B5914">
      <w:r>
        <w:t>4</w:t>
      </w:r>
      <w:r w:rsidRPr="006754F6">
        <w:rPr>
          <w:highlight w:val="yellow"/>
        </w:rPr>
        <w:t>) Nel sito non abbiamo messo nessuna sicurezza perché non ci sembrava adeguato metterlo dato che poi dovevamo fare altri utenti perché  ognuno faceva qualcosa in modo di  tener aggiornato il nostro sito.</w:t>
      </w:r>
    </w:p>
    <w:p w:rsidR="00D46D50" w:rsidRDefault="00D46D50" w:rsidP="006754F6">
      <w:r>
        <w:t xml:space="preserve">6)Il mio sito non e utilizzabile ai disabili perche dato che il sito per la classe e nella classe nessuno </w:t>
      </w:r>
      <w:r w:rsidRPr="006754F6">
        <w:rPr>
          <w:highlight w:val="yellow"/>
        </w:rPr>
        <w:t>ha</w:t>
      </w:r>
      <w:r>
        <w:t xml:space="preserve"> problemi per questo non mi sembra opportuno metterlo.</w:t>
      </w:r>
      <w:r>
        <w:br/>
        <w:t xml:space="preserve">Però </w:t>
      </w:r>
      <w:r w:rsidRPr="004B5914">
        <w:t xml:space="preserve">Il sito è utilizzabile per i sordi perché il sito non </w:t>
      </w:r>
      <w:r w:rsidRPr="006754F6">
        <w:rPr>
          <w:highlight w:val="yellow"/>
        </w:rPr>
        <w:t>ha</w:t>
      </w:r>
      <w:r w:rsidRPr="004B5914">
        <w:t xml:space="preserve"> nessun suono</w:t>
      </w:r>
    </w:p>
    <w:p w:rsidR="00D46D50" w:rsidRDefault="00D46D50" w:rsidP="004B5914">
      <w:r>
        <w:t>7)</w:t>
      </w:r>
      <w:r w:rsidRPr="004B5914">
        <w:t xml:space="preserve"> </w:t>
      </w:r>
      <w:r>
        <w:t xml:space="preserve">Il </w:t>
      </w:r>
      <w:r w:rsidRPr="004B5914">
        <w:t xml:space="preserve"> sito funziona con Google Chro</w:t>
      </w:r>
      <w:r>
        <w:t>me, Opera , Dispositivo mobile Ipad,  Andriod, Iphone</w:t>
      </w:r>
    </w:p>
    <w:p w:rsidR="00D46D50" w:rsidRDefault="00D46D50" w:rsidP="004B5914">
      <w:r>
        <w:t>5)I tempi di accesso alle pagine sono di un secondo o due secondi massimo</w:t>
      </w:r>
    </w:p>
    <w:sectPr w:rsidR="00D46D50" w:rsidSect="004E7479">
      <w:head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D50" w:rsidRDefault="00D46D50" w:rsidP="00950C7A">
      <w:pPr>
        <w:spacing w:after="0" w:line="240" w:lineRule="auto"/>
      </w:pPr>
      <w:r>
        <w:separator/>
      </w:r>
    </w:p>
  </w:endnote>
  <w:endnote w:type="continuationSeparator" w:id="0">
    <w:p w:rsidR="00D46D50" w:rsidRDefault="00D46D50" w:rsidP="00950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D50" w:rsidRDefault="00D46D50" w:rsidP="00950C7A">
      <w:pPr>
        <w:spacing w:after="0" w:line="240" w:lineRule="auto"/>
      </w:pPr>
      <w:r>
        <w:separator/>
      </w:r>
    </w:p>
  </w:footnote>
  <w:footnote w:type="continuationSeparator" w:id="0">
    <w:p w:rsidR="00D46D50" w:rsidRDefault="00D46D50" w:rsidP="00950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D50" w:rsidRDefault="00D46D50" w:rsidP="00950C7A">
    <w:pPr>
      <w:pStyle w:val="Header"/>
      <w:ind w:firstLine="708"/>
    </w:pPr>
    <w:r>
      <w:t>Verifica di programmazione del  28 Marzo 2014</w:t>
    </w:r>
    <w:r>
      <w:tab/>
      <w:t>Jacqueline Garcia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27376"/>
    <w:multiLevelType w:val="hybridMultilevel"/>
    <w:tmpl w:val="6A56E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50C7A"/>
    <w:rsid w:val="004B5914"/>
    <w:rsid w:val="004E7479"/>
    <w:rsid w:val="006754F6"/>
    <w:rsid w:val="00950C7A"/>
    <w:rsid w:val="009613D5"/>
    <w:rsid w:val="00C44D2D"/>
    <w:rsid w:val="00D46D50"/>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479"/>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50C7A"/>
    <w:pPr>
      <w:tabs>
        <w:tab w:val="center" w:pos="4819"/>
        <w:tab w:val="right" w:pos="9638"/>
      </w:tabs>
      <w:spacing w:after="0" w:line="240" w:lineRule="auto"/>
    </w:pPr>
  </w:style>
  <w:style w:type="character" w:customStyle="1" w:styleId="HeaderChar">
    <w:name w:val="Header Char"/>
    <w:basedOn w:val="DefaultParagraphFont"/>
    <w:link w:val="Header"/>
    <w:uiPriority w:val="99"/>
    <w:semiHidden/>
    <w:locked/>
    <w:rsid w:val="00950C7A"/>
    <w:rPr>
      <w:rFonts w:cs="Times New Roman"/>
    </w:rPr>
  </w:style>
  <w:style w:type="paragraph" w:styleId="Footer">
    <w:name w:val="footer"/>
    <w:basedOn w:val="Normal"/>
    <w:link w:val="FooterChar"/>
    <w:uiPriority w:val="99"/>
    <w:semiHidden/>
    <w:rsid w:val="00950C7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locked/>
    <w:rsid w:val="00950C7A"/>
    <w:rPr>
      <w:rFonts w:cs="Times New Roman"/>
    </w:rPr>
  </w:style>
  <w:style w:type="paragraph" w:styleId="ListParagraph">
    <w:name w:val="List Paragraph"/>
    <w:basedOn w:val="Normal"/>
    <w:uiPriority w:val="99"/>
    <w:qFormat/>
    <w:rsid w:val="004B59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1</Pages>
  <Words>236</Words>
  <Characters>1349</Characters>
  <Application>Microsoft Office Outlook</Application>
  <DocSecurity>0</DocSecurity>
  <Lines>0</Lines>
  <Paragraphs>0</Paragraphs>
  <ScaleCrop>false</ScaleCrop>
  <Company>Galdus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corso-90908</dc:creator>
  <cp:keywords/>
  <dc:description/>
  <cp:lastModifiedBy>Pietro</cp:lastModifiedBy>
  <cp:revision>3</cp:revision>
  <dcterms:created xsi:type="dcterms:W3CDTF">2014-03-28T08:18:00Z</dcterms:created>
  <dcterms:modified xsi:type="dcterms:W3CDTF">2014-04-05T15:11:00Z</dcterms:modified>
</cp:coreProperties>
</file>