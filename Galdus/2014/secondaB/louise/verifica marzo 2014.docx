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EA" w:rsidRDefault="00504BEA">
      <w:r>
        <w:t>Louise Jimenez                                                                                   28/3/2014</w:t>
      </w:r>
    </w:p>
    <w:p w:rsidR="00504BEA" w:rsidRDefault="00504BEA" w:rsidP="000B192E">
      <w:pPr>
        <w:pBdr>
          <w:bottom w:val="single" w:sz="4" w:space="1" w:color="auto"/>
        </w:pBdr>
      </w:pPr>
      <w:r>
        <w:t>II-B Info</w:t>
      </w:r>
    </w:p>
    <w:p w:rsidR="00504BEA" w:rsidRDefault="00504BEA" w:rsidP="000B192E">
      <w:pPr>
        <w:pStyle w:val="ListParagraph"/>
        <w:numPr>
          <w:ilvl w:val="0"/>
          <w:numId w:val="1"/>
        </w:numPr>
      </w:pPr>
      <w:r>
        <w:t>Cosa è la struttura informativa di un sito?</w:t>
      </w:r>
    </w:p>
    <w:p w:rsidR="00504BEA" w:rsidRPr="003F6906" w:rsidRDefault="00504BEA" w:rsidP="00F86029">
      <w:pPr>
        <w:ind w:left="360"/>
        <w:rPr>
          <w:color w:val="FF0000"/>
        </w:rPr>
      </w:pPr>
      <w:r w:rsidRPr="003F6906">
        <w:rPr>
          <w:color w:val="FF0000"/>
        </w:rPr>
        <w:t>Per rializzare un sito dobbiamo avere html ++ e dobbiamo sapere come si usa HTML, CSS e Java Script. Se vogliamo uno sito veloce, basta scaricare un sito gratis o pagamento sul siti che fanno sitiweb.</w:t>
      </w:r>
    </w:p>
    <w:p w:rsidR="00504BEA" w:rsidRDefault="00504BEA" w:rsidP="00327B37">
      <w:pPr>
        <w:pStyle w:val="ListParagraph"/>
        <w:numPr>
          <w:ilvl w:val="0"/>
          <w:numId w:val="1"/>
        </w:numPr>
      </w:pPr>
      <w:r>
        <w:rPr>
          <w:noProof/>
          <w:lang w:eastAsia="it-IT"/>
        </w:rPr>
        <w:pict>
          <v:rect id="_x0000_s1026" style="position:absolute;left:0;text-align:left;margin-left:109.05pt;margin-top:21.8pt;width:100.5pt;height:70.5pt;z-index:251653632">
            <v:textbox style="mso-next-textbox:#_x0000_s1026">
              <w:txbxContent>
                <w:p w:rsidR="00504BEA" w:rsidRPr="00C43178" w:rsidRDefault="00504BEA" w:rsidP="00327B37">
                  <w:pPr>
                    <w:rPr>
                      <w:color w:val="FF0000"/>
                    </w:rPr>
                  </w:pPr>
                  <w:r w:rsidRPr="00C43178">
                    <w:rPr>
                      <w:color w:val="FF0000"/>
                    </w:rPr>
                    <w:t>Giorno del ricordo :la storia e perché succeso e un’immagine.</w:t>
                  </w:r>
                </w:p>
              </w:txbxContent>
            </v:textbox>
          </v:rect>
        </w:pict>
      </w:r>
      <w:r>
        <w:t>Indica la mappa dell sito che hai rializzato .</w:t>
      </w:r>
    </w:p>
    <w:p w:rsidR="00504BEA" w:rsidRDefault="00504BEA" w:rsidP="00327B37">
      <w:pPr>
        <w:ind w:left="360"/>
      </w:pPr>
    </w:p>
    <w:p w:rsidR="00504BEA" w:rsidRDefault="00504BEA" w:rsidP="00327B37">
      <w:pPr>
        <w:ind w:left="360"/>
      </w:pPr>
    </w:p>
    <w:p w:rsidR="00504BEA" w:rsidRDefault="00504BEA" w:rsidP="00327B37">
      <w:pPr>
        <w:ind w:left="360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1.55pt;margin-top:16pt;width:.75pt;height:21pt;z-index:251654656" o:connectortype="straight">
            <v:stroke endarrow="block"/>
          </v:shape>
        </w:pict>
      </w:r>
    </w:p>
    <w:p w:rsidR="00504BEA" w:rsidRDefault="00504BEA" w:rsidP="00327B37">
      <w:pPr>
        <w:ind w:left="360"/>
      </w:pPr>
      <w:r>
        <w:rPr>
          <w:noProof/>
          <w:lang w:eastAsia="it-IT"/>
        </w:rPr>
        <w:pict>
          <v:rect id="_x0000_s1028" style="position:absolute;left:0;text-align:left;margin-left:133.05pt;margin-top:9.3pt;width:90.75pt;height:22.5pt;z-index:251655680">
            <v:textbox>
              <w:txbxContent>
                <w:p w:rsidR="00504BEA" w:rsidRPr="00F86029" w:rsidRDefault="00504BEA">
                  <w:pPr>
                    <w:rPr>
                      <w:color w:val="FF0000"/>
                    </w:rPr>
                  </w:pPr>
                  <w:r w:rsidRPr="00F86029">
                    <w:rPr>
                      <w:color w:val="FF0000"/>
                    </w:rPr>
                    <w:t>Menu</w:t>
                  </w:r>
                  <w:r>
                    <w:rPr>
                      <w:color w:val="FF0000"/>
                    </w:rPr>
                    <w:t xml:space="preserve"> con CSS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29" type="#_x0000_t32" style="position:absolute;left:0;text-align:left;margin-left:95.55pt;margin-top:22.05pt;width:37.5pt;height:20.25pt;flip:x;z-index:251656704" o:connectortype="straight">
            <v:stroke endarrow="block"/>
          </v:shape>
        </w:pict>
      </w:r>
    </w:p>
    <w:p w:rsidR="00504BEA" w:rsidRDefault="00504BEA" w:rsidP="00327B37">
      <w:pPr>
        <w:ind w:left="360"/>
      </w:pPr>
      <w:r>
        <w:rPr>
          <w:noProof/>
          <w:lang w:eastAsia="it-IT"/>
        </w:rPr>
        <w:pict>
          <v:shape id="_x0000_s1030" type="#_x0000_t32" style="position:absolute;left:0;text-align:left;margin-left:196.8pt;margin-top:6.4pt;width:65.25pt;height:20.25pt;z-index:25166080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1" style="position:absolute;left:0;text-align:left;margin-left:26.55pt;margin-top:16.85pt;width:75.75pt;height:66pt;z-index:251657728">
            <v:textbox>
              <w:txbxContent>
                <w:p w:rsidR="00504BEA" w:rsidRPr="00C43178" w:rsidRDefault="00504BEA">
                  <w:pPr>
                    <w:rPr>
                      <w:color w:val="FF0000"/>
                    </w:rPr>
                  </w:pPr>
                  <w:r w:rsidRPr="00C43178">
                    <w:rPr>
                      <w:color w:val="FF0000"/>
                    </w:rPr>
                    <w:t>Foibe: Cos’è  la foibe e um’immagine.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2" type="#_x0000_t32" style="position:absolute;left:0;text-align:left;margin-left:163.05pt;margin-top:7.85pt;width:0;height:15pt;z-index:25165875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3" style="position:absolute;left:0;text-align:left;margin-left:123.3pt;margin-top:22.85pt;width:69pt;height:96pt;z-index:251659776">
            <v:textbox>
              <w:txbxContent>
                <w:p w:rsidR="00504BEA" w:rsidRPr="00C43178" w:rsidRDefault="00504BEA">
                  <w:pPr>
                    <w:rPr>
                      <w:color w:val="FF0000"/>
                    </w:rPr>
                  </w:pPr>
                  <w:r w:rsidRPr="00C43178">
                    <w:rPr>
                      <w:color w:val="FF0000"/>
                    </w:rPr>
                    <w:t>Genocidio: La morte di tanti personi e un immagine.</w:t>
                  </w:r>
                </w:p>
              </w:txbxContent>
            </v:textbox>
          </v:rect>
        </w:pict>
      </w:r>
    </w:p>
    <w:p w:rsidR="00504BEA" w:rsidRDefault="00504BEA" w:rsidP="00327B37">
      <w:pPr>
        <w:ind w:left="360"/>
      </w:pPr>
      <w:r>
        <w:rPr>
          <w:noProof/>
          <w:lang w:eastAsia="it-IT"/>
        </w:rPr>
        <w:pict>
          <v:rect id="_x0000_s1034" style="position:absolute;left:0;text-align:left;margin-left:243.3pt;margin-top:2.65pt;width:63.75pt;height:90.75pt;z-index:251661824">
            <v:textbox>
              <w:txbxContent>
                <w:p w:rsidR="00504BEA" w:rsidRPr="00C43178" w:rsidRDefault="00504BE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Jos</w:t>
                  </w:r>
                  <w:r w:rsidRPr="00C43178">
                    <w:rPr>
                      <w:color w:val="FF0000"/>
                    </w:rPr>
                    <w:t>ip Tito: Chi e cosa ha fatto e um’immagine.</w:t>
                  </w:r>
                </w:p>
              </w:txbxContent>
            </v:textbox>
          </v:rect>
        </w:pict>
      </w:r>
    </w:p>
    <w:p w:rsidR="00504BEA" w:rsidRDefault="00504BEA" w:rsidP="00327B37">
      <w:pPr>
        <w:ind w:left="360"/>
      </w:pPr>
    </w:p>
    <w:p w:rsidR="00504BEA" w:rsidRDefault="00504BEA" w:rsidP="00327B37">
      <w:pPr>
        <w:ind w:left="360"/>
      </w:pPr>
    </w:p>
    <w:p w:rsidR="00504BEA" w:rsidRDefault="00504BEA" w:rsidP="00327B37">
      <w:pPr>
        <w:ind w:left="360"/>
      </w:pPr>
    </w:p>
    <w:p w:rsidR="00504BEA" w:rsidRDefault="00504BEA" w:rsidP="00327B37">
      <w:pPr>
        <w:ind w:left="360"/>
      </w:pPr>
    </w:p>
    <w:p w:rsidR="00504BEA" w:rsidRDefault="00504BEA" w:rsidP="00E76A3C">
      <w:pPr>
        <w:pStyle w:val="ListParagraph"/>
        <w:numPr>
          <w:ilvl w:val="0"/>
          <w:numId w:val="1"/>
        </w:numPr>
      </w:pPr>
      <w:r>
        <w:t>Indica le funzioni presente nell tuo sito.</w:t>
      </w:r>
    </w:p>
    <w:p w:rsidR="00504BEA" w:rsidRPr="00E76A3C" w:rsidRDefault="00504BEA" w:rsidP="00E76A3C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C’è un home informativo sull giorno dell ricordo e un menu e nell footer c’è scritto chi ha fatto il sito. Tutte le pagine hanno l’immagine per capire meglio la storia.</w:t>
      </w:r>
    </w:p>
    <w:p w:rsidR="00504BEA" w:rsidRDefault="00504BEA" w:rsidP="00E76A3C">
      <w:pPr>
        <w:pStyle w:val="ListParagraph"/>
        <w:numPr>
          <w:ilvl w:val="0"/>
          <w:numId w:val="1"/>
        </w:numPr>
      </w:pPr>
      <w:r>
        <w:t>Indica quale sicurezza hai inserito nell tuo sito.</w:t>
      </w:r>
    </w:p>
    <w:p w:rsidR="00504BEA" w:rsidRPr="00E76A3C" w:rsidRDefault="00504BEA" w:rsidP="00E76A3C">
      <w:pPr>
        <w:ind w:left="360"/>
        <w:rPr>
          <w:color w:val="FF0000"/>
        </w:rPr>
      </w:pPr>
      <w:r w:rsidRPr="00E76A3C">
        <w:rPr>
          <w:color w:val="FF0000"/>
        </w:rPr>
        <w:t>Il sito che ho fatto  è s</w:t>
      </w:r>
      <w:r>
        <w:rPr>
          <w:color w:val="FF0000"/>
        </w:rPr>
        <w:t>olo per spiegare la storia del g</w:t>
      </w:r>
      <w:r w:rsidRPr="00E76A3C">
        <w:rPr>
          <w:color w:val="FF0000"/>
        </w:rPr>
        <w:t>iorno di ricordo, quindi non serve a mettere qualche sicurezza.</w:t>
      </w:r>
    </w:p>
    <w:p w:rsidR="00504BEA" w:rsidRDefault="00504BEA" w:rsidP="009F6F4B">
      <w:pPr>
        <w:pStyle w:val="ListParagraph"/>
        <w:numPr>
          <w:ilvl w:val="0"/>
          <w:numId w:val="1"/>
        </w:numPr>
      </w:pPr>
      <w:r>
        <w:t>Indica itempi di accesso alle pagine.</w:t>
      </w:r>
    </w:p>
    <w:p w:rsidR="00504BEA" w:rsidRPr="009F6F4B" w:rsidRDefault="00504BEA" w:rsidP="009F6F4B">
      <w:pPr>
        <w:pStyle w:val="ListParagraph"/>
        <w:rPr>
          <w:color w:val="FF0000"/>
        </w:rPr>
      </w:pPr>
      <w:r w:rsidRPr="009F6F4B">
        <w:rPr>
          <w:color w:val="FF0000"/>
        </w:rPr>
        <w:t>Prima ho fatto  la pagina fondamentale, cioè il Home poi ho cercato su internet un  menu gratis che sta bene sul sito e ho fatto l’altre 3 pagine con l’immagine. Tutto la pagina sono stati modificati usando CSS. Ho messo tre giorno per finire il sito.</w:t>
      </w:r>
    </w:p>
    <w:p w:rsidR="00504BEA" w:rsidRDefault="00504BEA" w:rsidP="009F6F4B">
      <w:pPr>
        <w:pStyle w:val="ListParagraph"/>
        <w:numPr>
          <w:ilvl w:val="0"/>
          <w:numId w:val="1"/>
        </w:numPr>
      </w:pPr>
      <w:r>
        <w:t>il tuo sito è utilizzabile da disabili.</w:t>
      </w:r>
    </w:p>
    <w:p w:rsidR="00504BEA" w:rsidRPr="009F6F4B" w:rsidRDefault="00504BEA" w:rsidP="009F6F4B">
      <w:pPr>
        <w:ind w:left="360"/>
        <w:rPr>
          <w:color w:val="FF0000"/>
        </w:rPr>
      </w:pPr>
      <w:r w:rsidRPr="009F6F4B">
        <w:rPr>
          <w:color w:val="FF0000"/>
        </w:rPr>
        <w:t>Non  lo so perché prima il sito è in Italiano e no ho messo il plugin multi  lingguagio e l’ auto reader.</w:t>
      </w:r>
    </w:p>
    <w:p w:rsidR="00504BEA" w:rsidRDefault="00504BEA" w:rsidP="004E7942">
      <w:r>
        <w:t>7.indica con quali browser il tuo sito funziona.</w:t>
      </w:r>
    </w:p>
    <w:p w:rsidR="00504BEA" w:rsidRPr="00F86029" w:rsidRDefault="00504BEA" w:rsidP="004E7942">
      <w:pPr>
        <w:rPr>
          <w:color w:val="FF0000"/>
        </w:rPr>
      </w:pPr>
      <w:r w:rsidRPr="00F86029">
        <w:rPr>
          <w:color w:val="FF0000"/>
        </w:rPr>
        <w:t>Il sito funziona su Google Chrome, IE, Firefox ma non ho ancora provato accendere il sito su Opera e Safari.</w:t>
      </w:r>
    </w:p>
    <w:sectPr w:rsidR="00504BEA" w:rsidRPr="00F86029" w:rsidSect="00DD2C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81EA8"/>
    <w:multiLevelType w:val="hybridMultilevel"/>
    <w:tmpl w:val="91CCECBC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192E"/>
    <w:rsid w:val="000B192E"/>
    <w:rsid w:val="002E2EC6"/>
    <w:rsid w:val="00327B37"/>
    <w:rsid w:val="003F6906"/>
    <w:rsid w:val="004E7942"/>
    <w:rsid w:val="00504BEA"/>
    <w:rsid w:val="009B047F"/>
    <w:rsid w:val="009F6F4B"/>
    <w:rsid w:val="00BF552E"/>
    <w:rsid w:val="00C43178"/>
    <w:rsid w:val="00CB0F32"/>
    <w:rsid w:val="00CF1B55"/>
    <w:rsid w:val="00D92598"/>
    <w:rsid w:val="00DD2CD8"/>
    <w:rsid w:val="00E76A3C"/>
    <w:rsid w:val="00F60D3E"/>
    <w:rsid w:val="00F8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D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1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209</Words>
  <Characters>1197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15</cp:revision>
  <dcterms:created xsi:type="dcterms:W3CDTF">2014-03-28T07:41:00Z</dcterms:created>
  <dcterms:modified xsi:type="dcterms:W3CDTF">2014-04-05T15:37:00Z</dcterms:modified>
</cp:coreProperties>
</file>