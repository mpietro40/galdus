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55" w:rsidRDefault="00EB4155" w:rsidP="00F51FE1">
      <w:pPr>
        <w:jc w:val="center"/>
        <w:rPr>
          <w:sz w:val="40"/>
          <w:szCs w:val="40"/>
        </w:rPr>
      </w:pPr>
      <w:r w:rsidRPr="00F51FE1">
        <w:rPr>
          <w:sz w:val="40"/>
          <w:szCs w:val="40"/>
        </w:rPr>
        <w:t>Verifica</w:t>
      </w:r>
    </w:p>
    <w:p w:rsidR="00EB4155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Cosa è la struttura informativa di un sito?</w:t>
      </w:r>
    </w:p>
    <w:p w:rsidR="00EB4155" w:rsidRPr="00F51FE1" w:rsidRDefault="00EB4155" w:rsidP="00F51FE1">
      <w:pPr>
        <w:ind w:left="708"/>
        <w:rPr>
          <w:sz w:val="40"/>
          <w:szCs w:val="40"/>
        </w:rPr>
      </w:pPr>
      <w:r w:rsidRPr="00AD00A7">
        <w:rPr>
          <w:sz w:val="40"/>
          <w:szCs w:val="40"/>
          <w:highlight w:val="red"/>
        </w:rPr>
        <w:t>Non si sa.</w:t>
      </w:r>
    </w:p>
    <w:p w:rsidR="00EB4155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Indica la mappa del sito che hai realizzato?</w:t>
      </w:r>
    </w:p>
    <w:p w:rsidR="00EB4155" w:rsidRDefault="00EB4155" w:rsidP="00F51FE1">
      <w:pPr>
        <w:ind w:left="708"/>
        <w:rPr>
          <w:sz w:val="40"/>
          <w:szCs w:val="40"/>
        </w:rPr>
      </w:pPr>
      <w:r w:rsidRPr="00AD00A7">
        <w:rPr>
          <w:sz w:val="40"/>
          <w:szCs w:val="40"/>
          <w:highlight w:val="red"/>
        </w:rPr>
        <w:t>Non ho tempo</w:t>
      </w:r>
      <w:r>
        <w:rPr>
          <w:sz w:val="40"/>
          <w:szCs w:val="40"/>
        </w:rPr>
        <w:t xml:space="preserve"> per farle la mappa,glie la farò in un secondo momento,le elencherò soltanto le categorie per ora:</w:t>
      </w:r>
    </w:p>
    <w:p w:rsidR="00EB4155" w:rsidRDefault="00EB4155" w:rsidP="00F51FE1">
      <w:pPr>
        <w:ind w:left="708"/>
        <w:rPr>
          <w:sz w:val="40"/>
          <w:szCs w:val="40"/>
        </w:rPr>
      </w:pPr>
      <w:r>
        <w:rPr>
          <w:sz w:val="40"/>
          <w:szCs w:val="40"/>
        </w:rPr>
        <w:t>-Home</w:t>
      </w:r>
    </w:p>
    <w:p w:rsidR="00EB4155" w:rsidRDefault="00EB4155" w:rsidP="00F51FE1">
      <w:pPr>
        <w:ind w:left="708"/>
        <w:rPr>
          <w:sz w:val="40"/>
          <w:szCs w:val="40"/>
        </w:rPr>
      </w:pPr>
      <w:r>
        <w:rPr>
          <w:sz w:val="40"/>
          <w:szCs w:val="40"/>
        </w:rPr>
        <w:t>-Chi Siamo</w:t>
      </w:r>
    </w:p>
    <w:p w:rsidR="00EB4155" w:rsidRDefault="00EB4155" w:rsidP="00F51FE1">
      <w:pPr>
        <w:ind w:left="708"/>
        <w:rPr>
          <w:sz w:val="40"/>
          <w:szCs w:val="40"/>
        </w:rPr>
      </w:pPr>
      <w:r>
        <w:rPr>
          <w:sz w:val="40"/>
          <w:szCs w:val="40"/>
        </w:rPr>
        <w:t>-Acrobaticando</w:t>
      </w:r>
    </w:p>
    <w:p w:rsidR="00EB4155" w:rsidRDefault="00EB4155" w:rsidP="00F51FE1">
      <w:pPr>
        <w:ind w:left="708"/>
        <w:rPr>
          <w:sz w:val="40"/>
          <w:szCs w:val="40"/>
        </w:rPr>
      </w:pPr>
      <w:r>
        <w:rPr>
          <w:sz w:val="40"/>
          <w:szCs w:val="40"/>
        </w:rPr>
        <w:t>-Download</w:t>
      </w:r>
    </w:p>
    <w:p w:rsidR="00EB4155" w:rsidRPr="00F51FE1" w:rsidRDefault="00EB4155" w:rsidP="00F51FE1">
      <w:pPr>
        <w:ind w:left="708"/>
        <w:rPr>
          <w:sz w:val="40"/>
          <w:szCs w:val="40"/>
        </w:rPr>
      </w:pPr>
      <w:r>
        <w:rPr>
          <w:sz w:val="40"/>
          <w:szCs w:val="40"/>
        </w:rPr>
        <w:t>-Gallery</w:t>
      </w:r>
    </w:p>
    <w:p w:rsidR="00EB4155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Indica le funzioni presenti nel tuo sito</w:t>
      </w:r>
    </w:p>
    <w:p w:rsidR="00EB4155" w:rsidRPr="00AD00A7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</w:pPr>
      <w:r w:rsidRPr="00AD00A7">
        <w:rPr>
          <w:rFonts w:ascii="Cambria" w:hAnsi="Cambria" w:cs="Arial"/>
          <w:bCs/>
          <w:color w:val="000000"/>
          <w:sz w:val="40"/>
          <w:szCs w:val="40"/>
          <w:shd w:val="clear" w:color="auto" w:fill="C9D7F1"/>
          <w:lang w:val="en-GB"/>
        </w:rPr>
        <w:t>Multi User</w:t>
      </w:r>
      <w:r w:rsidRPr="00AD00A7"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  <w:t>:</w:t>
      </w:r>
    </w:p>
    <w:p w:rsidR="00EB4155" w:rsidRPr="00AD00A7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</w:pPr>
      <w:hyperlink r:id="rId7" w:tgtFrame="_blank" w:history="1">
        <w:r w:rsidRPr="00AD00A7">
          <w:rPr>
            <w:rStyle w:val="Hyperlink"/>
            <w:rFonts w:ascii="Cambria" w:hAnsi="Cambria" w:cs="Arial"/>
            <w:bCs/>
            <w:color w:val="000000"/>
            <w:sz w:val="40"/>
            <w:szCs w:val="40"/>
            <w:u w:val="none"/>
            <w:shd w:val="clear" w:color="auto" w:fill="FFFFFF"/>
            <w:lang w:val="en-GB"/>
          </w:rPr>
          <w:t>GSgallery (Simple Image Gallery)</w:t>
        </w:r>
      </w:hyperlink>
      <w:r w:rsidRPr="00AD00A7"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  <w:t>:</w:t>
      </w:r>
    </w:p>
    <w:p w:rsidR="00EB4155" w:rsidRPr="00AD00A7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</w:pPr>
      <w:r w:rsidRPr="00AD00A7">
        <w:rPr>
          <w:rFonts w:ascii="Cambria" w:hAnsi="Cambria" w:cs="Arial"/>
          <w:bCs/>
          <w:color w:val="000000"/>
          <w:sz w:val="40"/>
          <w:szCs w:val="40"/>
          <w:highlight w:val="red"/>
          <w:shd w:val="clear" w:color="auto" w:fill="FFFFFF"/>
          <w:lang w:val="en-GB"/>
        </w:rPr>
        <w:t>Simple Image Gallery</w:t>
      </w:r>
    </w:p>
    <w:p w:rsidR="00EB4155" w:rsidRPr="00AD00A7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</w:pPr>
      <w:hyperlink r:id="rId8" w:tgtFrame="_blank" w:history="1">
        <w:r w:rsidRPr="00AD00A7">
          <w:rPr>
            <w:rStyle w:val="Hyperlink"/>
            <w:rFonts w:ascii="Cambria" w:hAnsi="Cambria" w:cs="Arial"/>
            <w:bCs/>
            <w:color w:val="000000"/>
            <w:sz w:val="40"/>
            <w:szCs w:val="40"/>
            <w:highlight w:val="red"/>
            <w:u w:val="none"/>
            <w:shd w:val="clear" w:color="auto" w:fill="FFFFFF"/>
            <w:lang w:val="en-GB"/>
          </w:rPr>
          <w:t>P01-contact</w:t>
        </w:r>
      </w:hyperlink>
      <w:r w:rsidRPr="00AD00A7">
        <w:rPr>
          <w:highlight w:val="red"/>
        </w:rPr>
        <w:t xml:space="preserve"> ???</w:t>
      </w:r>
    </w:p>
    <w:p w:rsidR="00EB4155" w:rsidRPr="00AD00A7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  <w:lang w:val="en-GB"/>
        </w:rPr>
      </w:pPr>
      <w:r w:rsidRPr="00AD00A7">
        <w:rPr>
          <w:rFonts w:ascii="Cambria" w:hAnsi="Cambria" w:cs="Arial"/>
          <w:bCs/>
          <w:color w:val="000000"/>
          <w:sz w:val="40"/>
          <w:szCs w:val="40"/>
          <w:highlight w:val="red"/>
          <w:shd w:val="clear" w:color="auto" w:fill="C9D7F1"/>
          <w:lang w:val="en-GB"/>
        </w:rPr>
        <w:t>Plugin Innovazione Theme</w:t>
      </w:r>
    </w:p>
    <w:p w:rsidR="00EB4155" w:rsidRPr="00F51FE1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</w:pPr>
      <w:hyperlink r:id="rId9" w:tgtFrame="_blank" w:history="1">
        <w:r w:rsidRPr="00F51FE1">
          <w:rPr>
            <w:rStyle w:val="Hyperlink"/>
            <w:rFonts w:ascii="Cambria" w:hAnsi="Cambria" w:cs="Arial"/>
            <w:bCs/>
            <w:color w:val="000000"/>
            <w:sz w:val="40"/>
            <w:szCs w:val="40"/>
            <w:u w:val="none"/>
            <w:shd w:val="clear" w:color="auto" w:fill="FFFFFF"/>
          </w:rPr>
          <w:t>I18N Ricerca</w:t>
        </w:r>
      </w:hyperlink>
    </w:p>
    <w:p w:rsidR="00EB4155" w:rsidRPr="00F51FE1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</w:pPr>
      <w:hyperlink r:id="rId10" w:tgtFrame="_blank" w:history="1">
        <w:r w:rsidRPr="00F51FE1">
          <w:rPr>
            <w:rStyle w:val="Hyperlink"/>
            <w:rFonts w:ascii="Cambria" w:hAnsi="Cambria" w:cs="Arial"/>
            <w:bCs/>
            <w:color w:val="000000"/>
            <w:sz w:val="40"/>
            <w:szCs w:val="40"/>
            <w:u w:val="none"/>
            <w:shd w:val="clear" w:color="auto" w:fill="FFFFFF"/>
          </w:rPr>
          <w:t>I18N</w:t>
        </w:r>
      </w:hyperlink>
    </w:p>
    <w:p w:rsidR="00EB4155" w:rsidRPr="00F51FE1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</w:pPr>
      <w:r w:rsidRPr="00F51FE1"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  <w:t>Menu I18N Lingua</w:t>
      </w:r>
    </w:p>
    <w:p w:rsidR="00EB4155" w:rsidRPr="00F51FE1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</w:pPr>
      <w:hyperlink r:id="rId11" w:tgtFrame="_blank" w:history="1">
        <w:r w:rsidRPr="00F51FE1">
          <w:rPr>
            <w:rStyle w:val="Hyperlink"/>
            <w:rFonts w:ascii="Cambria" w:hAnsi="Cambria" w:cs="Arial"/>
            <w:bCs/>
            <w:color w:val="000000"/>
            <w:sz w:val="40"/>
            <w:szCs w:val="40"/>
            <w:u w:val="none"/>
            <w:shd w:val="clear" w:color="auto" w:fill="FFFFFF"/>
          </w:rPr>
          <w:t>I18N Galleria</w:t>
        </w:r>
      </w:hyperlink>
    </w:p>
    <w:p w:rsidR="00EB4155" w:rsidRPr="00F51FE1" w:rsidRDefault="00EB4155" w:rsidP="00F51FE1">
      <w:pPr>
        <w:pStyle w:val="ListParagraph"/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</w:pPr>
      <w:r w:rsidRPr="00F51FE1"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  <w:t>I18N Base</w:t>
      </w:r>
    </w:p>
    <w:p w:rsidR="00EB4155" w:rsidRPr="00F51FE1" w:rsidRDefault="00EB4155" w:rsidP="00F51FE1">
      <w:pPr>
        <w:pStyle w:val="ListParagraph"/>
        <w:rPr>
          <w:rFonts w:ascii="Cambria" w:hAnsi="Cambria"/>
          <w:color w:val="000000"/>
          <w:sz w:val="40"/>
          <w:szCs w:val="40"/>
        </w:rPr>
      </w:pPr>
      <w:r w:rsidRPr="00F51FE1">
        <w:rPr>
          <w:rFonts w:ascii="Cambria" w:hAnsi="Cambria" w:cs="Arial"/>
          <w:bCs/>
          <w:color w:val="000000"/>
          <w:sz w:val="40"/>
          <w:szCs w:val="40"/>
          <w:shd w:val="clear" w:color="auto" w:fill="FFFFFF"/>
        </w:rPr>
        <w:t>Inviare dati anonimi</w:t>
      </w:r>
    </w:p>
    <w:p w:rsidR="00EB4155" w:rsidRPr="00F51FE1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Indica quale sicurezza hai inserito nel tuo sito</w:t>
      </w:r>
      <w:r>
        <w:rPr>
          <w:sz w:val="40"/>
          <w:szCs w:val="40"/>
        </w:rPr>
        <w:br/>
      </w:r>
      <w:r w:rsidRPr="00AD00A7">
        <w:rPr>
          <w:sz w:val="40"/>
          <w:szCs w:val="40"/>
          <w:highlight w:val="red"/>
        </w:rPr>
        <w:t>Nessuna.</w:t>
      </w:r>
    </w:p>
    <w:p w:rsidR="00EB4155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Indica i tempi di accesso alle tue pagine?</w:t>
      </w:r>
    </w:p>
    <w:p w:rsidR="00EB4155" w:rsidRDefault="00EB4155" w:rsidP="00F51FE1">
      <w:pPr>
        <w:ind w:left="708"/>
        <w:rPr>
          <w:sz w:val="40"/>
          <w:szCs w:val="40"/>
        </w:rPr>
      </w:pPr>
      <w:r>
        <w:rPr>
          <w:sz w:val="40"/>
          <w:szCs w:val="40"/>
        </w:rPr>
        <w:t>2.0 secondi</w:t>
      </w:r>
    </w:p>
    <w:p w:rsidR="00EB4155" w:rsidRPr="00F51FE1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51FE1">
        <w:rPr>
          <w:sz w:val="40"/>
          <w:szCs w:val="40"/>
        </w:rPr>
        <w:t>Il tuo sito è utilizzabile da disabili?</w:t>
      </w:r>
    </w:p>
    <w:p w:rsidR="00EB4155" w:rsidRPr="00F51FE1" w:rsidRDefault="00EB4155" w:rsidP="00F51FE1">
      <w:pPr>
        <w:ind w:left="708"/>
        <w:rPr>
          <w:sz w:val="40"/>
          <w:szCs w:val="40"/>
        </w:rPr>
      </w:pPr>
      <w:r w:rsidRPr="00AD00A7">
        <w:rPr>
          <w:sz w:val="40"/>
          <w:szCs w:val="40"/>
          <w:highlight w:val="yellow"/>
        </w:rPr>
        <w:t>Dipende da che tipo di disabilità hanno,se ad esempio sono sordi o muti possono leggere il sito,invece se sono ciechi non siamo in grado di garantire l’utilizzabilità.</w:t>
      </w:r>
    </w:p>
    <w:p w:rsidR="00EB4155" w:rsidRDefault="00EB4155" w:rsidP="00F51F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Indica con quali browser il tuo sito funziona.</w:t>
      </w:r>
    </w:p>
    <w:p w:rsidR="00EB4155" w:rsidRDefault="00EB4155" w:rsidP="00F51FE1">
      <w:pPr>
        <w:pStyle w:val="ListParagraph"/>
        <w:rPr>
          <w:sz w:val="40"/>
          <w:szCs w:val="40"/>
        </w:rPr>
      </w:pPr>
      <w:r w:rsidRPr="00AD00A7">
        <w:rPr>
          <w:sz w:val="40"/>
          <w:szCs w:val="40"/>
          <w:highlight w:val="yellow"/>
        </w:rPr>
        <w:t>E’ ottimizzato per Google Chrome, ma funziona anche su Internet Explorer,Safari,Opera e Firefox.</w:t>
      </w:r>
    </w:p>
    <w:p w:rsidR="00EB4155" w:rsidRPr="00F51FE1" w:rsidRDefault="00EB4155" w:rsidP="00F51FE1">
      <w:pPr>
        <w:rPr>
          <w:sz w:val="40"/>
          <w:szCs w:val="40"/>
        </w:rPr>
      </w:pPr>
    </w:p>
    <w:p w:rsidR="00EB4155" w:rsidRPr="00F51FE1" w:rsidRDefault="00EB4155" w:rsidP="00F51FE1">
      <w:pPr>
        <w:ind w:left="360"/>
        <w:rPr>
          <w:sz w:val="40"/>
          <w:szCs w:val="40"/>
        </w:rPr>
      </w:pPr>
    </w:p>
    <w:sectPr w:rsidR="00EB4155" w:rsidRPr="00F51FE1" w:rsidSect="00A118DB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155" w:rsidRDefault="00EB4155" w:rsidP="00F51FE1">
      <w:pPr>
        <w:spacing w:after="0" w:line="240" w:lineRule="auto"/>
      </w:pPr>
      <w:r>
        <w:separator/>
      </w:r>
    </w:p>
  </w:endnote>
  <w:endnote w:type="continuationSeparator" w:id="0">
    <w:p w:rsidR="00EB4155" w:rsidRDefault="00EB4155" w:rsidP="00F5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155" w:rsidRDefault="00EB4155" w:rsidP="00F51FE1">
      <w:pPr>
        <w:spacing w:after="0" w:line="240" w:lineRule="auto"/>
      </w:pPr>
      <w:r>
        <w:separator/>
      </w:r>
    </w:p>
  </w:footnote>
  <w:footnote w:type="continuationSeparator" w:id="0">
    <w:p w:rsidR="00EB4155" w:rsidRDefault="00EB4155" w:rsidP="00F5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155" w:rsidRPr="00F51FE1" w:rsidRDefault="00EB4155">
    <w:pPr>
      <w:pStyle w:val="Header"/>
      <w:rPr>
        <w:sz w:val="24"/>
        <w:szCs w:val="24"/>
      </w:rPr>
    </w:pPr>
    <w:r w:rsidRPr="00F51FE1">
      <w:rPr>
        <w:sz w:val="24"/>
        <w:szCs w:val="24"/>
      </w:rPr>
      <w:t>Foggetti Mattia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9B2"/>
    <w:multiLevelType w:val="hybridMultilevel"/>
    <w:tmpl w:val="58AE700C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CDA67BC"/>
    <w:multiLevelType w:val="hybridMultilevel"/>
    <w:tmpl w:val="D7A099E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A7A5E58"/>
    <w:multiLevelType w:val="hybridMultilevel"/>
    <w:tmpl w:val="3AA40DF0"/>
    <w:lvl w:ilvl="0" w:tplc="0410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1FE1"/>
    <w:rsid w:val="001C3EBC"/>
    <w:rsid w:val="004C15BE"/>
    <w:rsid w:val="00A118DB"/>
    <w:rsid w:val="00AD00A7"/>
    <w:rsid w:val="00EB4155"/>
    <w:rsid w:val="00F5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D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51F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51FE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51F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51FE1"/>
    <w:rPr>
      <w:rFonts w:cs="Times New Roman"/>
    </w:rPr>
  </w:style>
  <w:style w:type="paragraph" w:styleId="ListParagraph">
    <w:name w:val="List Paragraph"/>
    <w:basedOn w:val="Normal"/>
    <w:uiPriority w:val="99"/>
    <w:qFormat/>
    <w:rsid w:val="00F51FE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51FE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-simple.info/extend/plugin/p01-contact/3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-simple.info/extend/plugin/gsgallery-simple-image-gallery/85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t-simple.info/extend/plugin/i18n-gallery/16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t-simple.info/extend/plugin/i18n/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-simple.info/extend/plugin/i18n-search/8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2</Pages>
  <Words>206</Words>
  <Characters>1175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2</cp:revision>
  <dcterms:created xsi:type="dcterms:W3CDTF">2014-03-28T07:43:00Z</dcterms:created>
  <dcterms:modified xsi:type="dcterms:W3CDTF">2014-04-05T15:07:00Z</dcterms:modified>
</cp:coreProperties>
</file>