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D3" w:rsidRDefault="009731D3">
      <w:r>
        <w:t xml:space="preserve">Mattia mascali </w:t>
      </w:r>
    </w:p>
    <w:p w:rsidR="009731D3" w:rsidRDefault="009731D3">
      <w:r>
        <w:t xml:space="preserve">1.cosa è la struttura inform di sito </w:t>
      </w:r>
    </w:p>
    <w:p w:rsidR="009731D3" w:rsidRDefault="009731D3">
      <w:r>
        <w:t>2.indica la mappa del sito che hai realizzato ?</w:t>
      </w:r>
    </w:p>
    <w:p w:rsidR="009731D3" w:rsidRDefault="009731D3">
      <w:r>
        <w:t>3.indica le funzioni presenti nel tuo sito.</w:t>
      </w:r>
    </w:p>
    <w:p w:rsidR="009731D3" w:rsidRDefault="009731D3">
      <w:r>
        <w:t>4.indica quale sicurezza hai inserito nel tuo sito</w:t>
      </w:r>
    </w:p>
    <w:p w:rsidR="009731D3" w:rsidRDefault="009731D3">
      <w:r>
        <w:t xml:space="preserve">5. indica i tempi di acesso alle tue pagine </w:t>
      </w:r>
    </w:p>
    <w:p w:rsidR="009731D3" w:rsidRDefault="009731D3">
      <w:r>
        <w:t xml:space="preserve">6.il tuo sito è utilizzabile da disabili </w:t>
      </w:r>
    </w:p>
    <w:p w:rsidR="009731D3" w:rsidRDefault="009731D3">
      <w:r>
        <w:t>7. indica con quali broser il tuo sito funziona</w:t>
      </w:r>
    </w:p>
    <w:p w:rsidR="009731D3" w:rsidRDefault="009731D3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9.3pt;margin-top:201.85pt;width:110.25pt;height:73.5pt;z-index:251661824" fillcolor="#c0504d" strokecolor="#f2f2f2" strokeweight="3pt">
            <v:shadow on="t" type="perspective" color="#622423" opacity=".5" offset="1pt" offset2="-1pt"/>
            <v:textbox>
              <w:txbxContent>
                <w:p w:rsidR="009731D3" w:rsidRDefault="009731D3">
                  <w:r>
                    <w:t xml:space="preserve">Componenti di un pc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7" type="#_x0000_t202" style="position:absolute;margin-left:264.3pt;margin-top:219.85pt;width:96.75pt;height:84pt;z-index:251660800" fillcolor="#c0504d" strokecolor="#f2f2f2" strokeweight="3pt">
            <v:shadow on="t" type="perspective" color="#622423" opacity=".5" offset="1pt" offset2="-1pt"/>
            <v:textbox>
              <w:txbxContent>
                <w:p w:rsidR="009731D3" w:rsidRDefault="009731D3">
                  <w:r>
                    <w:t xml:space="preserve">Miglior prezzo su google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8" type="#_x0000_t202" style="position:absolute;margin-left:160.8pt;margin-top:216.1pt;width:84pt;height:80.25pt;z-index:251659776" fillcolor="#c0504d" strokecolor="#f2f2f2" strokeweight="3pt">
            <v:shadow on="t" type="perspective" color="#622423" opacity=".5" offset="1pt" offset2="-1pt"/>
            <v:textbox>
              <w:txbxContent>
                <w:p w:rsidR="009731D3" w:rsidRDefault="009731D3">
                  <w:r>
                    <w:t>problemi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202" style="position:absolute;margin-left:20.55pt;margin-top:194.35pt;width:108pt;height:58.5pt;z-index:251658752" fillcolor="#c0504d" strokecolor="#f2f2f2" strokeweight="3pt">
            <v:shadow on="t" type="perspective" color="#622423" opacity=".5" offset="1pt" offset2="-1pt"/>
            <v:textbox>
              <w:txbxContent>
                <w:p w:rsidR="009731D3" w:rsidRDefault="009731D3">
                  <w:r>
                    <w:t xml:space="preserve">Problemi principali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27.3pt;margin-top:112.6pt;width:86.25pt;height:85.5pt;z-index:251657728" o:connectortype="straight"/>
        </w:pict>
      </w:r>
      <w:r>
        <w:rPr>
          <w:noProof/>
          <w:lang w:eastAsia="it-IT"/>
        </w:rPr>
        <w:pict>
          <v:shape id="_x0000_s1031" type="#_x0000_t32" style="position:absolute;margin-left:264.3pt;margin-top:112.6pt;width:6.75pt;height:103.5pt;z-index:251656704" o:connectortype="straight"/>
        </w:pict>
      </w:r>
      <w:r>
        <w:rPr>
          <w:noProof/>
          <w:lang w:eastAsia="it-IT"/>
        </w:rPr>
        <w:pict>
          <v:shape id="_x0000_s1032" type="#_x0000_t32" style="position:absolute;margin-left:192.3pt;margin-top:112.6pt;width:1.5pt;height:103.5pt;flip:x;z-index:251655680" o:connectortype="straight"/>
        </w:pict>
      </w:r>
      <w:r>
        <w:rPr>
          <w:noProof/>
          <w:lang w:eastAsia="it-IT"/>
        </w:rPr>
        <w:pict>
          <v:shape id="_x0000_s1033" type="#_x0000_t32" style="position:absolute;margin-left:71.55pt;margin-top:112.6pt;width:94.5pt;height:85.5pt;flip:x;z-index:251654656" o:connectortype="straight"/>
        </w:pict>
      </w:r>
      <w:r>
        <w:rPr>
          <w:noProof/>
          <w:lang w:eastAsia="it-IT"/>
        </w:rPr>
        <w:pict>
          <v:shape id="_x0000_s1034" type="#_x0000_t202" style="position:absolute;margin-left:132.3pt;margin-top:52.6pt;width:215.25pt;height:60pt;z-index:251653632" fillcolor="#4f81bd" strokecolor="#f2f2f2" strokeweight="3pt">
            <v:shadow on="t" type="perspective" color="#243f60" opacity=".5" offset="1pt" offset2="-1pt"/>
            <v:textbox>
              <w:txbxContent>
                <w:p w:rsidR="009731D3" w:rsidRPr="007F3A80" w:rsidRDefault="009731D3">
                  <w:pPr>
                    <w:rPr>
                      <w:color w:val="FF0000"/>
                      <w:sz w:val="48"/>
                      <w:szCs w:val="48"/>
                    </w:rPr>
                  </w:pPr>
                  <w:r w:rsidRPr="007F3A80">
                    <w:rPr>
                      <w:color w:val="FF0000"/>
                      <w:sz w:val="48"/>
                      <w:szCs w:val="48"/>
                    </w:rPr>
                    <w:t>Assistenza tecnica</w:t>
                  </w:r>
                </w:p>
                <w:p w:rsidR="009731D3" w:rsidRDefault="009731D3"/>
              </w:txbxContent>
            </v:textbox>
          </v:shape>
        </w:pict>
      </w:r>
      <w:r>
        <w:t xml:space="preserve">2)questa è la mia mappa del mio sito </w:t>
      </w:r>
    </w:p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/>
    <w:p w:rsidR="009731D3" w:rsidRDefault="009731D3">
      <w:r>
        <w:t xml:space="preserve">3) il mio sito </w:t>
      </w:r>
      <w:r w:rsidRPr="006A463A">
        <w:rPr>
          <w:highlight w:val="yellow"/>
        </w:rPr>
        <w:t>ha</w:t>
      </w:r>
      <w:r>
        <w:t xml:space="preserve"> poche funzioni una delle più importanti è :</w:t>
      </w:r>
    </w:p>
    <w:p w:rsidR="009731D3" w:rsidRPr="007F3A80" w:rsidRDefault="009731D3">
      <w:r w:rsidRPr="006A463A">
        <w:t xml:space="preserve">circle-menu circle-black. </w:t>
      </w:r>
      <w:r w:rsidRPr="007F3A80">
        <w:t>Che consiste di avere un link con la funzione circle ( che gira) .</w:t>
      </w:r>
    </w:p>
    <w:p w:rsidR="009731D3" w:rsidRPr="007F3A80" w:rsidRDefault="009731D3">
      <w:r>
        <w:t xml:space="preserve">4) nel mio sito non ho inserito nessuna sicurezza perche non la ritengo indispensabile </w:t>
      </w:r>
    </w:p>
    <w:p w:rsidR="009731D3" w:rsidRPr="007F3A80" w:rsidRDefault="009731D3"/>
    <w:p w:rsidR="009731D3" w:rsidRDefault="009731D3">
      <w:r w:rsidRPr="00EC1CAF">
        <w:rPr>
          <w:highlight w:val="yellow"/>
        </w:rPr>
        <w:t>5)i tempi d’accesso alle mie pagine del sito ci mette 1 o 2 secondi  per il primo caricamento</w:t>
      </w:r>
      <w:r>
        <w:t xml:space="preserve"> </w:t>
      </w:r>
    </w:p>
    <w:p w:rsidR="009731D3" w:rsidRDefault="009731D3">
      <w:r>
        <w:t xml:space="preserve">6) non ho messo nessuna funzione per i disabili </w:t>
      </w:r>
    </w:p>
    <w:p w:rsidR="009731D3" w:rsidRPr="007F3A80" w:rsidRDefault="009731D3" w:rsidP="006A463A">
      <w:r>
        <w:t>7)il mo sito funziona con tutti i browser :google chrome, mozzila ,explored,safari ecc..</w:t>
      </w:r>
    </w:p>
    <w:sectPr w:rsidR="009731D3" w:rsidRPr="007F3A80" w:rsidSect="0059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3A80"/>
    <w:rsid w:val="002F2675"/>
    <w:rsid w:val="00431DB1"/>
    <w:rsid w:val="00597CCA"/>
    <w:rsid w:val="00670ECA"/>
    <w:rsid w:val="006A463A"/>
    <w:rsid w:val="007F3A80"/>
    <w:rsid w:val="009731D3"/>
    <w:rsid w:val="00EC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C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F3A8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7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129</Words>
  <Characters>739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4</cp:revision>
  <dcterms:created xsi:type="dcterms:W3CDTF">2014-03-28T07:42:00Z</dcterms:created>
  <dcterms:modified xsi:type="dcterms:W3CDTF">2014-04-05T15:55:00Z</dcterms:modified>
</cp:coreProperties>
</file>