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F6" w:rsidRDefault="00242BF6">
      <w:r>
        <w:t>Luca Scandamarro 2B</w:t>
      </w:r>
    </w:p>
    <w:p w:rsidR="00242BF6" w:rsidRDefault="00242BF6" w:rsidP="00AA2647"/>
    <w:p w:rsidR="00242BF6" w:rsidRDefault="00242BF6" w:rsidP="00AA2647">
      <w:pPr>
        <w:pStyle w:val="ListParagraph"/>
        <w:numPr>
          <w:ilvl w:val="0"/>
          <w:numId w:val="1"/>
        </w:numPr>
      </w:pPr>
      <w:r>
        <w:t>Cosa è la struttura  informativa di un sito?</w:t>
      </w:r>
    </w:p>
    <w:p w:rsidR="00242BF6" w:rsidRPr="00AA2647" w:rsidRDefault="00242BF6" w:rsidP="00AA2647">
      <w:r w:rsidRPr="00AA2647">
        <w:rPr>
          <w:rStyle w:val="apple-converted-space"/>
          <w:color w:val="393939"/>
          <w:sz w:val="23"/>
          <w:szCs w:val="23"/>
        </w:rPr>
        <w:t> </w:t>
      </w:r>
      <w:r>
        <w:rPr>
          <w:rStyle w:val="apple-converted-space"/>
          <w:color w:val="393939"/>
          <w:sz w:val="23"/>
          <w:szCs w:val="23"/>
        </w:rPr>
        <w:t xml:space="preserve">La struttura informativa di un sito è </w:t>
      </w:r>
      <w:r w:rsidRPr="00AA2647">
        <w:rPr>
          <w:color w:val="393939"/>
          <w:sz w:val="23"/>
          <w:szCs w:val="23"/>
        </w:rPr>
        <w:t>la</w:t>
      </w:r>
      <w:r w:rsidRPr="00AA2647">
        <w:rPr>
          <w:rStyle w:val="apple-converted-space"/>
          <w:color w:val="393939"/>
          <w:sz w:val="23"/>
          <w:szCs w:val="23"/>
        </w:rPr>
        <w:t> </w:t>
      </w:r>
      <w:r w:rsidRPr="00AA2647">
        <w:rPr>
          <w:rStyle w:val="Strong"/>
          <w:b w:val="0"/>
          <w:color w:val="393939"/>
          <w:sz w:val="23"/>
          <w:szCs w:val="23"/>
        </w:rPr>
        <w:t>forma gerarchica</w:t>
      </w:r>
      <w:r w:rsidRPr="00AA2647">
        <w:rPr>
          <w:rStyle w:val="apple-converted-space"/>
          <w:color w:val="393939"/>
          <w:sz w:val="23"/>
          <w:szCs w:val="23"/>
        </w:rPr>
        <w:t> </w:t>
      </w:r>
      <w:r w:rsidRPr="00AA2647">
        <w:rPr>
          <w:color w:val="393939"/>
          <w:sz w:val="23"/>
          <w:szCs w:val="23"/>
        </w:rPr>
        <w:t xml:space="preserve">che </w:t>
      </w:r>
      <w:r>
        <w:rPr>
          <w:color w:val="393939"/>
          <w:sz w:val="23"/>
          <w:szCs w:val="23"/>
        </w:rPr>
        <w:t>prende</w:t>
      </w:r>
      <w:r w:rsidRPr="00AA2647">
        <w:rPr>
          <w:color w:val="393939"/>
          <w:sz w:val="23"/>
          <w:szCs w:val="23"/>
        </w:rPr>
        <w:t xml:space="preserve"> i suoi</w:t>
      </w:r>
      <w:r w:rsidRPr="00AA2647">
        <w:rPr>
          <w:rStyle w:val="apple-converted-space"/>
          <w:color w:val="393939"/>
          <w:sz w:val="23"/>
          <w:szCs w:val="23"/>
        </w:rPr>
        <w:t> </w:t>
      </w:r>
      <w:r w:rsidRPr="00AA2647">
        <w:rPr>
          <w:rStyle w:val="Strong"/>
          <w:b w:val="0"/>
          <w:color w:val="393939"/>
          <w:sz w:val="23"/>
          <w:szCs w:val="23"/>
        </w:rPr>
        <w:t>collegamenti ipertestuali</w:t>
      </w:r>
      <w:r w:rsidRPr="00AA2647">
        <w:rPr>
          <w:rStyle w:val="apple-converted-space"/>
          <w:color w:val="393939"/>
          <w:sz w:val="23"/>
          <w:szCs w:val="23"/>
        </w:rPr>
        <w:t> </w:t>
      </w:r>
      <w:r w:rsidRPr="00AA2647">
        <w:rPr>
          <w:color w:val="393939"/>
          <w:sz w:val="23"/>
          <w:szCs w:val="23"/>
        </w:rPr>
        <w:t>a partire dalla pagina principale.</w:t>
      </w:r>
    </w:p>
    <w:p w:rsidR="00242BF6" w:rsidRDefault="00242BF6" w:rsidP="00AA2647">
      <w:pPr>
        <w:pStyle w:val="ListParagraph"/>
        <w:numPr>
          <w:ilvl w:val="0"/>
          <w:numId w:val="1"/>
        </w:numPr>
      </w:pPr>
      <w:r>
        <w:t>Indica la mappa del sito che hai realizzato.</w:t>
      </w:r>
    </w:p>
    <w:p w:rsidR="00242BF6" w:rsidRDefault="00242BF6" w:rsidP="00F30C0E">
      <w:r>
        <w:t>Questa è la mappa del mio sito:</w:t>
      </w:r>
    </w:p>
    <w:p w:rsidR="00242BF6" w:rsidRDefault="00242BF6" w:rsidP="00F30C0E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3.3pt;margin-top:1.15pt;width:115.5pt;height:28.5pt;z-index:251654656" fillcolor="#4f81bd" strokecolor="#f2f2f2" strokeweight="3pt">
            <v:shadow on="t" type="perspective" color="#243f60" opacity=".5" offset="1pt" offset2="-1pt"/>
            <v:textbox>
              <w:txbxContent>
                <w:p w:rsidR="00242BF6" w:rsidRPr="00F30C0E" w:rsidRDefault="00242BF6" w:rsidP="00F30C0E">
                  <w:pPr>
                    <w:jc w:val="center"/>
                    <w:rPr>
                      <w:b/>
                    </w:rPr>
                  </w:pPr>
                  <w:r w:rsidRPr="00F30C0E">
                    <w:rPr>
                      <w:b/>
                    </w:rPr>
                    <w:t>Guerra in Crimea</w:t>
                  </w:r>
                </w:p>
              </w:txbxContent>
            </v:textbox>
          </v:shape>
        </w:pict>
      </w:r>
    </w:p>
    <w:p w:rsidR="00242BF6" w:rsidRDefault="00242BF6" w:rsidP="00F30C0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8.05pt;margin-top:4.2pt;width:121.5pt;height:55.5pt;flip:x;z-index:25165772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8" type="#_x0000_t32" style="position:absolute;margin-left:179.55pt;margin-top:4.2pt;width:0;height:44.25pt;z-index:2516567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9" type="#_x0000_t32" style="position:absolute;margin-left:179.55pt;margin-top:4.2pt;width:152.25pt;height:55.5pt;z-index:251655680" o:connectortype="straight">
            <v:stroke endarrow="block"/>
          </v:shape>
        </w:pict>
      </w:r>
    </w:p>
    <w:p w:rsidR="00242BF6" w:rsidRDefault="00242BF6" w:rsidP="00F30C0E"/>
    <w:p w:rsidR="00242BF6" w:rsidRDefault="00242BF6" w:rsidP="00F30C0E">
      <w:r>
        <w:rPr>
          <w:noProof/>
          <w:lang w:eastAsia="it-IT"/>
        </w:rPr>
        <w:pict>
          <v:shape id="_x0000_s1030" type="#_x0000_t202" style="position:absolute;margin-left:151.8pt;margin-top:14.1pt;width:72.75pt;height:45pt;z-index:251659776" fillcolor="#c0504d" strokecolor="#f2f2f2" strokeweight="3pt">
            <v:shadow on="t" type="perspective" color="#622423" opacity=".5" offset="1pt" offset2="-1pt"/>
            <v:textbox>
              <w:txbxContent>
                <w:p w:rsidR="00242BF6" w:rsidRDefault="00242BF6">
                  <w:r>
                    <w:t>Etnie e minoranze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1" type="#_x0000_t202" style="position:absolute;margin-left:317.55pt;margin-top:20.1pt;width:72.75pt;height:45pt;z-index:251660800" fillcolor="#c0504d" strokecolor="#f2f2f2" strokeweight="3pt">
            <v:shadow on="t" type="perspective" color="#622423" opacity=".5" offset="1pt" offset2="-1pt"/>
            <v:textbox>
              <w:txbxContent>
                <w:p w:rsidR="00242BF6" w:rsidRDefault="00242BF6" w:rsidP="00F30C0E">
                  <w:r>
                    <w:t>Attualità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2" type="#_x0000_t202" style="position:absolute;margin-left:-6.45pt;margin-top:20.1pt;width:64.5pt;height:39pt;z-index:251658752" fillcolor="#c0504d" strokecolor="#f2f2f2" strokeweight="3pt">
            <v:shadow on="t" type="perspective" color="#622423" opacity=".5" offset="1pt" offset2="-1pt"/>
            <v:textbox>
              <w:txbxContent>
                <w:p w:rsidR="00242BF6" w:rsidRDefault="00242BF6">
                  <w:r>
                    <w:t>Storia Ucraina</w:t>
                  </w:r>
                </w:p>
              </w:txbxContent>
            </v:textbox>
          </v:shape>
        </w:pict>
      </w:r>
    </w:p>
    <w:p w:rsidR="00242BF6" w:rsidRDefault="00242BF6" w:rsidP="00F30C0E"/>
    <w:p w:rsidR="00242BF6" w:rsidRDefault="00242BF6" w:rsidP="00F30C0E"/>
    <w:p w:rsidR="00242BF6" w:rsidRDefault="00242BF6" w:rsidP="00AA2647">
      <w:pPr>
        <w:pStyle w:val="ListParagraph"/>
        <w:numPr>
          <w:ilvl w:val="0"/>
          <w:numId w:val="1"/>
        </w:numPr>
      </w:pPr>
      <w:r>
        <w:t>Indica le funzioni presenti nel tuo sito.</w:t>
      </w:r>
    </w:p>
    <w:p w:rsidR="00242BF6" w:rsidRDefault="00242BF6" w:rsidP="00F30C0E">
      <w:r w:rsidRPr="00F30C0E">
        <w:t>&lt;li&gt;&lt;a href="#top" id="top-link" class="skel-panels-ignore</w:t>
      </w:r>
      <w:r>
        <w:t>Href"&gt;&lt;span class="fa fa-home"&gt;Storia Ucraina</w:t>
      </w:r>
      <w:r w:rsidRPr="00F30C0E">
        <w:t>&lt;/span&gt;&lt;/a&gt;&lt;/li&gt;</w:t>
      </w:r>
      <w:r>
        <w:t xml:space="preserve"> questa è l’unica funzione del mio sito, permette di  visualizzare alcuni contenuti nella pagina scorrendo verso il punto indicato attraverso il collegamento ipertestuale.</w:t>
      </w:r>
    </w:p>
    <w:p w:rsidR="00242BF6" w:rsidRDefault="00242BF6" w:rsidP="00AA2647">
      <w:pPr>
        <w:pStyle w:val="ListParagraph"/>
        <w:numPr>
          <w:ilvl w:val="0"/>
          <w:numId w:val="1"/>
        </w:numPr>
      </w:pPr>
      <w:r>
        <w:t>Quale sicurezza hai inserito nel tuo sito.</w:t>
      </w:r>
    </w:p>
    <w:p w:rsidR="00242BF6" w:rsidRDefault="00242BF6" w:rsidP="00F30C0E">
      <w:r>
        <w:t>Il mio sito non ha alcun tipo di sicurezza , perché  non mi è stato richiesto e non necessita di una pasword dato che non è previsto un caricamento di esso online.</w:t>
      </w:r>
    </w:p>
    <w:p w:rsidR="00242BF6" w:rsidRDefault="00242BF6" w:rsidP="00AA2647">
      <w:pPr>
        <w:pStyle w:val="ListParagraph"/>
        <w:numPr>
          <w:ilvl w:val="0"/>
          <w:numId w:val="1"/>
        </w:numPr>
      </w:pPr>
      <w:r>
        <w:t>Indica i tempi di accesso alle tue pagine</w:t>
      </w:r>
    </w:p>
    <w:p w:rsidR="00242BF6" w:rsidRDefault="00242BF6" w:rsidP="00F30C0E">
      <w:r w:rsidRPr="00D20E9E">
        <w:rPr>
          <w:highlight w:val="yellow"/>
        </w:rPr>
        <w:t>Ho contato ad alta voce, all’incirca ci mette 1 secondo.</w:t>
      </w:r>
    </w:p>
    <w:p w:rsidR="00242BF6" w:rsidRDefault="00242BF6" w:rsidP="00AA2647">
      <w:pPr>
        <w:pStyle w:val="ListParagraph"/>
        <w:numPr>
          <w:ilvl w:val="0"/>
          <w:numId w:val="1"/>
        </w:numPr>
      </w:pPr>
      <w:r>
        <w:t>Il tuo sito è utilizzabile da disabili?</w:t>
      </w:r>
    </w:p>
    <w:p w:rsidR="00242BF6" w:rsidRDefault="00242BF6" w:rsidP="00F30C0E">
      <w:r>
        <w:t>No, non ha nessuna funzione particolare a riguardo.</w:t>
      </w:r>
    </w:p>
    <w:p w:rsidR="00242BF6" w:rsidRDefault="00242BF6" w:rsidP="00AA2647">
      <w:pPr>
        <w:pStyle w:val="ListParagraph"/>
        <w:numPr>
          <w:ilvl w:val="0"/>
          <w:numId w:val="1"/>
        </w:numPr>
      </w:pPr>
      <w:r>
        <w:t>Indica con quali browser il tuo sito funziona.</w:t>
      </w:r>
    </w:p>
    <w:p w:rsidR="00242BF6" w:rsidRDefault="00242BF6" w:rsidP="00F30C0E">
      <w:r w:rsidRPr="00D20E9E">
        <w:rPr>
          <w:highlight w:val="yellow"/>
        </w:rPr>
        <w:t>Funziona con tutti i browser, non ne sono sicuro, non ho avuto occasione di verificarlo.</w:t>
      </w:r>
    </w:p>
    <w:sectPr w:rsidR="00242BF6" w:rsidSect="00FE21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F5BB9"/>
    <w:multiLevelType w:val="hybridMultilevel"/>
    <w:tmpl w:val="2B38736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2647"/>
    <w:rsid w:val="00242BF6"/>
    <w:rsid w:val="00AA2647"/>
    <w:rsid w:val="00D20E9E"/>
    <w:rsid w:val="00EF7F0D"/>
    <w:rsid w:val="00F30C0E"/>
    <w:rsid w:val="00FE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1A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26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AA2647"/>
    <w:rPr>
      <w:rFonts w:cs="Times New Roman"/>
    </w:rPr>
  </w:style>
  <w:style w:type="character" w:styleId="Strong">
    <w:name w:val="Strong"/>
    <w:basedOn w:val="DefaultParagraphFont"/>
    <w:uiPriority w:val="99"/>
    <w:qFormat/>
    <w:rsid w:val="00AA264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1</Pages>
  <Words>173</Words>
  <Characters>988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2</cp:revision>
  <dcterms:created xsi:type="dcterms:W3CDTF">2014-03-28T07:40:00Z</dcterms:created>
  <dcterms:modified xsi:type="dcterms:W3CDTF">2014-04-06T16:19:00Z</dcterms:modified>
</cp:coreProperties>
</file>