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FC" w:rsidRDefault="00636DFC">
      <w:r>
        <w:t>Jomari Oliveros</w:t>
      </w:r>
    </w:p>
    <w:p w:rsidR="00636DFC" w:rsidRPr="000B463B" w:rsidRDefault="00636DFC" w:rsidP="000B463B">
      <w:pPr>
        <w:jc w:val="center"/>
        <w:rPr>
          <w:b/>
          <w:color w:val="FF0000"/>
          <w:sz w:val="48"/>
          <w:szCs w:val="48"/>
        </w:rPr>
      </w:pPr>
      <w:r w:rsidRPr="000B463B">
        <w:rPr>
          <w:b/>
          <w:color w:val="FF0000"/>
          <w:sz w:val="48"/>
          <w:szCs w:val="48"/>
        </w:rPr>
        <w:t>VERIFICA DI PROGRAMMAZIONE</w:t>
      </w:r>
    </w:p>
    <w:p w:rsidR="00636DFC" w:rsidRDefault="00636DFC"/>
    <w:p w:rsidR="00636DFC" w:rsidRDefault="00636DFC" w:rsidP="000B463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B463B">
        <w:rPr>
          <w:b/>
          <w:i/>
          <w:u w:val="single"/>
        </w:rPr>
        <w:t>Cosa è la struttura informatica di sito</w:t>
      </w:r>
    </w:p>
    <w:p w:rsidR="00636DFC" w:rsidRDefault="00636DFC" w:rsidP="00681EDD">
      <w:r>
        <w:t xml:space="preserve">Sono  i vari contenuti e anche la navigazione, quanto può andare lento o veloce </w:t>
      </w:r>
    </w:p>
    <w:p w:rsidR="00636DFC" w:rsidRPr="000B463B" w:rsidRDefault="00636DFC" w:rsidP="00681EDD">
      <w:pPr>
        <w:ind w:left="360"/>
      </w:pPr>
      <w:r>
        <w:t xml:space="preserve"> deve essere tutto organizzato</w:t>
      </w:r>
    </w:p>
    <w:p w:rsidR="00636DFC" w:rsidRDefault="00636DFC" w:rsidP="000B463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B463B">
        <w:rPr>
          <w:b/>
          <w:i/>
          <w:u w:val="single"/>
        </w:rPr>
        <w:t>Indica la mappa del sito che hai realizzato</w:t>
      </w:r>
    </w:p>
    <w:p w:rsidR="00636DFC" w:rsidRDefault="00636DFC" w:rsidP="00681EDD">
      <w:r w:rsidRPr="00DF5E25">
        <w:rPr>
          <w:highlight w:val="yellow"/>
        </w:rPr>
        <w:t>La mappa del mio sito realizzato sono i vari requisiti specificando le date di scadenza e spiegando il perché delle scelte fatte ad esempio che piattaforma usare e che template usare e come organizzare il sito questa e stata la mia mappa realizzata.</w:t>
      </w:r>
    </w:p>
    <w:p w:rsidR="00636DFC" w:rsidRDefault="00636DFC" w:rsidP="000B463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B463B">
        <w:rPr>
          <w:b/>
          <w:i/>
          <w:u w:val="single"/>
        </w:rPr>
        <w:t xml:space="preserve">Indica le funzioni presenti nel tuo sito </w:t>
      </w:r>
    </w:p>
    <w:p w:rsidR="00636DFC" w:rsidRPr="00406A81" w:rsidRDefault="00636DFC" w:rsidP="00406A81">
      <w:r>
        <w:t>Nel mio sito sono presenti dei plugin come il “cerca” che permette di cercare parole o frasi dentro il sito, “multi-user” che permette di creare più accessi di administratori, “</w:t>
      </w:r>
      <w:r w:rsidRPr="00FF454F">
        <w:t>Front-End User Login</w:t>
      </w:r>
      <w:r>
        <w:t>” permette di far registrare utenti, “</w:t>
      </w:r>
      <w:r w:rsidRPr="007E0692">
        <w:t>Branded Login</w:t>
      </w:r>
      <w:r>
        <w:t>” permette di inserire un logo durante l’accesso degli amministratori,</w:t>
      </w:r>
    </w:p>
    <w:p w:rsidR="00636DFC" w:rsidRDefault="00636DFC" w:rsidP="000B463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B463B">
        <w:rPr>
          <w:b/>
          <w:i/>
          <w:u w:val="single"/>
        </w:rPr>
        <w:t xml:space="preserve">Indica quale sicurezza hai inserito nel tuo sito </w:t>
      </w:r>
    </w:p>
    <w:p w:rsidR="00636DFC" w:rsidRPr="00406A81" w:rsidRDefault="00636DFC" w:rsidP="00406A81">
      <w:r w:rsidRPr="00DF5E25">
        <w:rPr>
          <w:highlight w:val="red"/>
        </w:rPr>
        <w:t>Al momento non ci sta alcuna sicurezza</w:t>
      </w:r>
    </w:p>
    <w:p w:rsidR="00636DFC" w:rsidRDefault="00636DFC" w:rsidP="000B463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B463B">
        <w:rPr>
          <w:b/>
          <w:i/>
          <w:u w:val="single"/>
        </w:rPr>
        <w:t xml:space="preserve">Indica i tempi di accesso alle tue pagine </w:t>
      </w:r>
    </w:p>
    <w:p w:rsidR="00636DFC" w:rsidRPr="00406A81" w:rsidRDefault="00636DFC" w:rsidP="00406A81">
      <w:r>
        <w:t>Il tempo di accesso delle pagine dipende dal tipo di connessione che si ha, per utenti che hanno Fastweb l’accesso alle pagine e di 1 Secondi, mentre  per quelli che hanno TeleTu il sito si carica per 6 Secondi. Le  pagine sono strutturate che permette anche alle connessioni lente di accedere in modo molto veloce</w:t>
      </w:r>
    </w:p>
    <w:p w:rsidR="00636DFC" w:rsidRDefault="00636DFC" w:rsidP="000B463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B463B">
        <w:rPr>
          <w:b/>
          <w:i/>
          <w:u w:val="single"/>
        </w:rPr>
        <w:t xml:space="preserve">Il tuo sito è utilizzabile da disabili </w:t>
      </w:r>
    </w:p>
    <w:p w:rsidR="00636DFC" w:rsidRPr="00406A81" w:rsidRDefault="00636DFC" w:rsidP="00406A81">
      <w:r>
        <w:t>Il sito è utilizzabile per i sordi perché nel sito non sono presenti file audio mentre per i ciechi non è possibile entrarci se non con l’aiuto di un’altra persona perché nel sito non sono presenti file audio che permette di aiutare il disabile</w:t>
      </w:r>
    </w:p>
    <w:p w:rsidR="00636DFC" w:rsidRPr="000B463B" w:rsidRDefault="00636DFC" w:rsidP="000B463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B463B">
        <w:rPr>
          <w:b/>
          <w:i/>
          <w:u w:val="single"/>
        </w:rPr>
        <w:t xml:space="preserve">Indica con quali browser il tuo sito funziona </w:t>
      </w:r>
    </w:p>
    <w:p w:rsidR="00636DFC" w:rsidRDefault="00636DFC" w:rsidP="00516835">
      <w:r>
        <w:t>Il mio sito funziona con Google Chrome, Opera , Dispositivo mobile (Ipad,  Andriod, Iphone)</w:t>
      </w:r>
    </w:p>
    <w:sectPr w:rsidR="00636DFC" w:rsidSect="006F7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D5321"/>
    <w:multiLevelType w:val="hybridMultilevel"/>
    <w:tmpl w:val="41A4C112"/>
    <w:lvl w:ilvl="0" w:tplc="0410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63B"/>
    <w:rsid w:val="000B463B"/>
    <w:rsid w:val="00145F1A"/>
    <w:rsid w:val="00406A81"/>
    <w:rsid w:val="00516835"/>
    <w:rsid w:val="00636DFC"/>
    <w:rsid w:val="00681EDD"/>
    <w:rsid w:val="006F720F"/>
    <w:rsid w:val="007E0692"/>
    <w:rsid w:val="00822D93"/>
    <w:rsid w:val="0096567E"/>
    <w:rsid w:val="00B512E4"/>
    <w:rsid w:val="00CF7ADC"/>
    <w:rsid w:val="00D5085D"/>
    <w:rsid w:val="00D61342"/>
    <w:rsid w:val="00DB6D22"/>
    <w:rsid w:val="00DE3BC2"/>
    <w:rsid w:val="00DF5E25"/>
    <w:rsid w:val="00E12967"/>
    <w:rsid w:val="00F0318D"/>
    <w:rsid w:val="00FF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B4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84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1</Pages>
  <Words>257</Words>
  <Characters>1465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19</cp:revision>
  <dcterms:created xsi:type="dcterms:W3CDTF">2014-03-28T07:42:00Z</dcterms:created>
  <dcterms:modified xsi:type="dcterms:W3CDTF">2014-04-06T14:35:00Z</dcterms:modified>
</cp:coreProperties>
</file>