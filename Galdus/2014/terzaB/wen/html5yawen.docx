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53" w:rsidRDefault="00856353" w:rsidP="003B6C8E"/>
    <w:p w:rsidR="00856353" w:rsidRPr="0018637B" w:rsidRDefault="00856353" w:rsidP="003B6C8E">
      <w:pPr>
        <w:rPr>
          <w:lang w:val="en-US"/>
        </w:rPr>
      </w:pPr>
      <w:r w:rsidRPr="0018637B">
        <w:rPr>
          <w:color w:val="7030A0"/>
          <w:lang w:val="en-US"/>
        </w:rPr>
        <w:t>&lt;!doctype</w:t>
      </w:r>
      <w:r w:rsidRPr="0018637B">
        <w:rPr>
          <w:lang w:val="en-US"/>
        </w:rPr>
        <w:t xml:space="preserve"> html&gt;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&lt;head&gt;</w:t>
      </w:r>
    </w:p>
    <w:p w:rsidR="00856353" w:rsidRPr="0018637B" w:rsidRDefault="00856353" w:rsidP="003B6C8E">
      <w:pPr>
        <w:rPr>
          <w:color w:val="FF0000"/>
          <w:lang w:val="en-US"/>
        </w:rPr>
      </w:pPr>
      <w:r w:rsidRPr="0018637B">
        <w:rPr>
          <w:color w:val="FF0000"/>
          <w:lang w:val="en-US"/>
        </w:rPr>
        <w:t>&lt;meta charset="utf-9"&gt;</w:t>
      </w:r>
    </w:p>
    <w:p w:rsidR="00856353" w:rsidRPr="0018637B" w:rsidRDefault="00856353" w:rsidP="003B6C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hAnsi="Consolas" w:cs="Courier New"/>
          <w:color w:val="7030A0"/>
          <w:sz w:val="21"/>
          <w:lang w:val="en-US" w:eastAsia="it-IT"/>
        </w:rPr>
      </w:pPr>
      <w:r w:rsidRPr="0018637B">
        <w:rPr>
          <w:rFonts w:ascii="Consolas" w:hAnsi="Consolas" w:cs="Courier New"/>
          <w:color w:val="7030A0"/>
          <w:sz w:val="21"/>
          <w:lang w:val="en-US" w:eastAsia="it-IT"/>
        </w:rPr>
        <w:t>&lt;meta http-equiv="Content-Type" content="text/html; charset=utf-8"&gt;</w:t>
      </w:r>
    </w:p>
    <w:p w:rsidR="00856353" w:rsidRPr="0018637B" w:rsidRDefault="00856353" w:rsidP="003B6C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hAnsi="Consolas" w:cs="Courier New"/>
          <w:color w:val="7030A0"/>
          <w:sz w:val="21"/>
          <w:szCs w:val="21"/>
          <w:lang w:val="en-US" w:eastAsia="it-IT"/>
        </w:rPr>
      </w:pPr>
      <w:r w:rsidRPr="0018637B">
        <w:rPr>
          <w:rFonts w:ascii="Consolas" w:hAnsi="Consolas" w:cs="Courier New"/>
          <w:color w:val="7030A0"/>
          <w:sz w:val="21"/>
          <w:lang w:val="en-US" w:eastAsia="it-IT"/>
        </w:rPr>
        <w:t>&lt;title&gt;&lt;/title&gt;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&lt;/head&gt;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&lt;body&gt;</w:t>
      </w:r>
    </w:p>
    <w:p w:rsidR="00856353" w:rsidRPr="0018637B" w:rsidRDefault="00856353" w:rsidP="003B6C8E">
      <w:pPr>
        <w:rPr>
          <w:color w:val="7030A0"/>
          <w:lang w:val="en-US"/>
        </w:rPr>
      </w:pPr>
      <w:r w:rsidRPr="0018637B">
        <w:rPr>
          <w:rStyle w:val="HTMLCode"/>
          <w:color w:val="7030A0"/>
          <w:sz w:val="21"/>
          <w:szCs w:val="21"/>
          <w:lang w:val="en-US"/>
        </w:rPr>
        <w:t>&lt;header&gt;</w:t>
      </w:r>
    </w:p>
    <w:p w:rsidR="00856353" w:rsidRDefault="00856353" w:rsidP="003B6C8E">
      <w:pPr>
        <w:rPr>
          <w:color w:val="7030A0"/>
        </w:rPr>
      </w:pPr>
      <w:r w:rsidRPr="003B6C8E">
        <w:rPr>
          <w:color w:val="7030A0"/>
        </w:rPr>
        <w:t>&lt;h1&gt;Trovare tutti gli errori di html5 di questa pagina. Produrre una pagina corretta ed inviarla per mail&lt;/h1&gt;</w:t>
      </w:r>
    </w:p>
    <w:p w:rsidR="00856353" w:rsidRPr="003B6C8E" w:rsidRDefault="00856353" w:rsidP="003B6C8E">
      <w:pPr>
        <w:rPr>
          <w:color w:val="7030A0"/>
        </w:rPr>
      </w:pPr>
      <w:r w:rsidRPr="003B6C8E">
        <w:rPr>
          <w:rStyle w:val="HTMLCode"/>
          <w:color w:val="7030A0"/>
          <w:sz w:val="21"/>
          <w:szCs w:val="21"/>
        </w:rPr>
        <w:t>&lt;</w:t>
      </w:r>
      <w:r>
        <w:rPr>
          <w:rStyle w:val="HTMLCode"/>
          <w:color w:val="7030A0"/>
          <w:sz w:val="21"/>
          <w:szCs w:val="21"/>
        </w:rPr>
        <w:t>/</w:t>
      </w:r>
      <w:r w:rsidRPr="003B6C8E">
        <w:rPr>
          <w:rStyle w:val="HTMLCode"/>
          <w:color w:val="7030A0"/>
          <w:sz w:val="21"/>
          <w:szCs w:val="21"/>
        </w:rPr>
        <w:t>header&gt;</w:t>
      </w:r>
    </w:p>
    <w:p w:rsidR="00856353" w:rsidRPr="003B6C8E" w:rsidRDefault="00856353" w:rsidP="003B6C8E">
      <w:pPr>
        <w:rPr>
          <w:color w:val="FF0000"/>
        </w:rPr>
      </w:pPr>
      <w:r w:rsidRPr="003B6C8E">
        <w:rPr>
          <w:color w:val="FF0000"/>
        </w:rPr>
        <w:t>&lt;h3&gt;Trovare tutti gli errori di html5 di questa pagina. Produrre una pagina corretta ed inviarla per mail&lt;/h3&gt;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&lt;img src="chamberofcommerce.gif"&gt;</w:t>
      </w:r>
    </w:p>
    <w:p w:rsidR="00856353" w:rsidRPr="0018637B" w:rsidRDefault="00856353" w:rsidP="003B6C8E">
      <w:pPr>
        <w:rPr>
          <w:color w:val="7030A0"/>
          <w:lang w:val="en-US"/>
        </w:rPr>
      </w:pPr>
      <w:r w:rsidRPr="0018637B">
        <w:rPr>
          <w:color w:val="7030A0"/>
          <w:lang w:val="en-US"/>
        </w:rPr>
        <w:t>&lt;h2&gt;Tips for Enjoying Your Visit in Webville&lt;/h2&gt;</w:t>
      </w:r>
    </w:p>
    <w:p w:rsidR="00856353" w:rsidRPr="0018637B" w:rsidRDefault="00856353" w:rsidP="003B6C8E">
      <w:pPr>
        <w:rPr>
          <w:color w:val="FF0000"/>
          <w:lang w:val="en-US"/>
        </w:rPr>
      </w:pPr>
      <w:r w:rsidRPr="0018637B">
        <w:rPr>
          <w:color w:val="FF0000"/>
          <w:lang w:val="en-US"/>
        </w:rPr>
        <w:t>&lt;h1&gt;Tips for Enjoying Your Visit in Webville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&lt;p&gt;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Here are a few tips to help you better enjoy your stay in Webville.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&lt;/p&gt;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&lt;ul&gt;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&lt;li&gt;Always dress in layers and keep an html around your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head and body.&lt;/li&gt;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&lt;li&gt;Get plenty of rest while you're here, sleep helps all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those rules sink in.&lt;/li&gt;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&lt;li&gt;Don't miss the work of our local artists right downtown</w:t>
      </w:r>
    </w:p>
    <w:p w:rsidR="00856353" w:rsidRPr="0018637B" w:rsidRDefault="00856353" w:rsidP="003B6C8E">
      <w:pPr>
        <w:rPr>
          <w:lang w:val="en-US" w:eastAsia="zh-CN"/>
        </w:rPr>
      </w:pPr>
      <w:r w:rsidRPr="0018637B">
        <w:rPr>
          <w:lang w:val="en-US"/>
        </w:rPr>
        <w:t>in the CSS gallery.</w:t>
      </w:r>
      <w:r w:rsidRPr="0018637B">
        <w:rPr>
          <w:color w:val="800080"/>
          <w:lang w:val="en-US" w:eastAsia="zh-CN"/>
        </w:rPr>
        <w:t>&lt;/li&gt;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&lt;/ul&gt;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&lt;/p&gt;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&lt;p&gt;</w:t>
      </w:r>
    </w:p>
    <w:p w:rsidR="00856353" w:rsidRPr="0018637B" w:rsidRDefault="00856353" w:rsidP="003B6C8E">
      <w:pPr>
        <w:rPr>
          <w:lang w:val="en-US" w:eastAsia="zh-CN"/>
        </w:rPr>
      </w:pPr>
      <w:r w:rsidRPr="0018637B">
        <w:rPr>
          <w:lang w:val="en-US"/>
        </w:rPr>
        <w:t>Having problems? You can always find answers at</w:t>
      </w:r>
      <w:r>
        <w:rPr>
          <w:lang w:val="en-US" w:eastAsia="zh-CN"/>
        </w:rPr>
        <w:t xml:space="preserve"> 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&lt;a href="http://wickedlysmart.com"&gt;&lt;em&gt;WickedlySmart&lt;/em&gt;&lt;/a&gt;.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Still got problems? Relax, Webville's a friendly place, just ask someone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for help. And, as a local used to say:</w:t>
      </w:r>
    </w:p>
    <w:p w:rsidR="00856353" w:rsidRPr="0018637B" w:rsidRDefault="00856353" w:rsidP="003B6C8E">
      <w:pPr>
        <w:rPr>
          <w:lang w:val="en-US"/>
        </w:rPr>
      </w:pPr>
      <w:r w:rsidRPr="0018637B">
        <w:rPr>
          <w:lang w:val="en-US"/>
        </w:rPr>
        <w:t>&lt;/p&gt;</w:t>
      </w:r>
    </w:p>
    <w:p w:rsidR="00856353" w:rsidRPr="0018637B" w:rsidRDefault="00856353" w:rsidP="003B6C8E">
      <w:pPr>
        <w:rPr>
          <w:color w:val="FF0000"/>
          <w:lang w:val="en-US"/>
        </w:rPr>
      </w:pPr>
      <w:r w:rsidRPr="0018637B">
        <w:rPr>
          <w:color w:val="FF0000"/>
          <w:lang w:val="en-US"/>
        </w:rPr>
        <w:t>&lt;em&gt;&lt;p&gt;</w:t>
      </w:r>
    </w:p>
    <w:p w:rsidR="00856353" w:rsidRPr="0018637B" w:rsidRDefault="00856353" w:rsidP="003B6C8E">
      <w:pPr>
        <w:rPr>
          <w:color w:val="FF0000"/>
          <w:lang w:val="en-US"/>
        </w:rPr>
      </w:pPr>
      <w:r w:rsidRPr="0018637B">
        <w:rPr>
          <w:color w:val="FF0000"/>
          <w:lang w:val="en-US"/>
        </w:rPr>
        <w:t>Don't worry. As long as you hit that wire with the connecting hook</w:t>
      </w:r>
    </w:p>
    <w:p w:rsidR="00856353" w:rsidRPr="0018637B" w:rsidRDefault="00856353" w:rsidP="003B6C8E">
      <w:pPr>
        <w:rPr>
          <w:color w:val="FF0000"/>
          <w:lang w:val="en-US"/>
        </w:rPr>
      </w:pPr>
      <w:r w:rsidRPr="0018637B">
        <w:rPr>
          <w:color w:val="FF0000"/>
          <w:lang w:val="en-US"/>
        </w:rPr>
        <w:t>at precisely 88mph the instant the lightning strikes the tower…</w:t>
      </w:r>
    </w:p>
    <w:p w:rsidR="00856353" w:rsidRPr="0018637B" w:rsidRDefault="00856353" w:rsidP="003B6C8E">
      <w:pPr>
        <w:rPr>
          <w:color w:val="FF0000"/>
          <w:lang w:val="en-US"/>
        </w:rPr>
      </w:pPr>
      <w:r w:rsidRPr="0018637B">
        <w:rPr>
          <w:color w:val="FF0000"/>
          <w:lang w:val="en-US"/>
        </w:rPr>
        <w:t>everything will be fine.</w:t>
      </w:r>
    </w:p>
    <w:p w:rsidR="00856353" w:rsidRDefault="00856353" w:rsidP="003B6C8E">
      <w:pPr>
        <w:rPr>
          <w:color w:val="FF0000"/>
          <w:lang w:val="en-US" w:eastAsia="zh-CN"/>
        </w:rPr>
      </w:pPr>
      <w:r w:rsidRPr="0018637B">
        <w:rPr>
          <w:color w:val="FF0000"/>
          <w:lang w:val="en-US"/>
        </w:rPr>
        <w:t>&lt;/em&gt;&lt;/p&gt;</w:t>
      </w:r>
    </w:p>
    <w:p w:rsidR="00856353" w:rsidRDefault="00856353" w:rsidP="003B6C8E">
      <w:pPr>
        <w:rPr>
          <w:color w:val="FF0000"/>
          <w:lang w:val="en-US" w:eastAsia="zh-CN"/>
        </w:rPr>
      </w:pPr>
    </w:p>
    <w:p w:rsidR="00856353" w:rsidRPr="0018637B" w:rsidRDefault="00856353" w:rsidP="0018637B">
      <w:pPr>
        <w:rPr>
          <w:color w:val="800080"/>
          <w:lang w:val="en-US"/>
        </w:rPr>
      </w:pPr>
      <w:r w:rsidRPr="0018637B">
        <w:rPr>
          <w:color w:val="800080"/>
          <w:lang w:val="en-US"/>
        </w:rPr>
        <w:t>&lt;p&gt;&lt;em&gt;</w:t>
      </w:r>
    </w:p>
    <w:p w:rsidR="00856353" w:rsidRPr="0018637B" w:rsidRDefault="00856353" w:rsidP="0018637B">
      <w:pPr>
        <w:rPr>
          <w:color w:val="800080"/>
          <w:lang w:val="en-US"/>
        </w:rPr>
      </w:pPr>
      <w:r w:rsidRPr="0018637B">
        <w:rPr>
          <w:color w:val="800080"/>
          <w:lang w:val="en-US"/>
        </w:rPr>
        <w:t>Don't worry. As long as you hit that wire with the connecting hook</w:t>
      </w:r>
    </w:p>
    <w:p w:rsidR="00856353" w:rsidRPr="0018637B" w:rsidRDefault="00856353" w:rsidP="0018637B">
      <w:pPr>
        <w:rPr>
          <w:color w:val="800080"/>
          <w:lang w:val="en-US"/>
        </w:rPr>
      </w:pPr>
      <w:r w:rsidRPr="0018637B">
        <w:rPr>
          <w:color w:val="800080"/>
          <w:lang w:val="en-US"/>
        </w:rPr>
        <w:t>at precisely 88mph the instant the lightning strikes the tower…</w:t>
      </w:r>
    </w:p>
    <w:p w:rsidR="00856353" w:rsidRPr="0018637B" w:rsidRDefault="00856353" w:rsidP="0018637B">
      <w:pPr>
        <w:rPr>
          <w:color w:val="800080"/>
          <w:lang w:val="en-US"/>
        </w:rPr>
      </w:pPr>
      <w:r w:rsidRPr="0018637B">
        <w:rPr>
          <w:color w:val="800080"/>
          <w:lang w:val="en-US"/>
        </w:rPr>
        <w:t>everything will be fine.</w:t>
      </w:r>
    </w:p>
    <w:p w:rsidR="00856353" w:rsidRPr="0018637B" w:rsidRDefault="00856353" w:rsidP="0018637B">
      <w:pPr>
        <w:rPr>
          <w:color w:val="800080"/>
          <w:lang w:val="en-US" w:eastAsia="zh-CN"/>
        </w:rPr>
      </w:pPr>
      <w:r w:rsidRPr="0018637B">
        <w:rPr>
          <w:color w:val="800080"/>
          <w:lang w:val="en-US"/>
        </w:rPr>
        <w:t>&lt;/em&gt;&lt;/p&gt;</w:t>
      </w:r>
    </w:p>
    <w:p w:rsidR="00856353" w:rsidRPr="0018637B" w:rsidRDefault="00856353" w:rsidP="003B6C8E">
      <w:pPr>
        <w:rPr>
          <w:lang w:val="en-US" w:eastAsia="zh-CN"/>
        </w:rPr>
      </w:pPr>
    </w:p>
    <w:p w:rsidR="00856353" w:rsidRDefault="00856353" w:rsidP="003B6C8E">
      <w:pPr>
        <w:rPr>
          <w:lang w:eastAsia="zh-CN"/>
        </w:rPr>
      </w:pPr>
      <w:r>
        <w:t>&lt;/html&gt;</w:t>
      </w:r>
    </w:p>
    <w:p w:rsidR="00856353" w:rsidRDefault="00856353" w:rsidP="003B6C8E">
      <w:pPr>
        <w:rPr>
          <w:lang w:eastAsia="zh-CN"/>
        </w:rPr>
      </w:pPr>
    </w:p>
    <w:p w:rsidR="00856353" w:rsidRDefault="00856353" w:rsidP="003B6C8E">
      <w:pPr>
        <w:rPr>
          <w:lang w:eastAsia="zh-CN"/>
        </w:rPr>
      </w:pPr>
    </w:p>
    <w:p w:rsidR="00856353" w:rsidRDefault="00856353" w:rsidP="003B6C8E">
      <w:pPr>
        <w:rPr>
          <w:lang w:eastAsia="zh-CN"/>
        </w:rPr>
      </w:pPr>
    </w:p>
    <w:p w:rsidR="00856353" w:rsidRDefault="00856353" w:rsidP="003B6C8E">
      <w:pPr>
        <w:rPr>
          <w:lang w:eastAsia="zh-CN"/>
        </w:rPr>
      </w:pPr>
      <w:r w:rsidRPr="0018637B">
        <w:rPr>
          <w:color w:val="800080"/>
          <w:lang w:eastAsia="zh-CN"/>
        </w:rPr>
        <w:t>In viola le cose aggiunte</w:t>
      </w:r>
      <w:r>
        <w:rPr>
          <w:lang w:eastAsia="zh-CN"/>
        </w:rPr>
        <w:t xml:space="preserve">                 </w:t>
      </w:r>
      <w:r w:rsidRPr="0018637B">
        <w:rPr>
          <w:color w:val="FF0000"/>
          <w:lang w:eastAsia="zh-CN"/>
        </w:rPr>
        <w:t>In rosse l’errore</w:t>
      </w:r>
    </w:p>
    <w:sectPr w:rsidR="00856353" w:rsidSect="00D512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08"/>
  <w:hyphenationZone w:val="283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6C8E"/>
    <w:rsid w:val="0016425A"/>
    <w:rsid w:val="0018637B"/>
    <w:rsid w:val="003B6C8E"/>
    <w:rsid w:val="00856353"/>
    <w:rsid w:val="00D512A1"/>
    <w:rsid w:val="00E6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37B"/>
    <w:pPr>
      <w:spacing w:after="200" w:line="276" w:lineRule="auto"/>
    </w:pPr>
    <w:rPr>
      <w:kern w:val="0"/>
      <w:sz w:val="22"/>
      <w:lang w:val="it-IT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3B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B6C8E"/>
    <w:rPr>
      <w:rFonts w:ascii="Courier New" w:hAnsi="Courier New" w:cs="Courier New"/>
      <w:sz w:val="20"/>
      <w:szCs w:val="20"/>
      <w:lang w:eastAsia="it-IT"/>
    </w:rPr>
  </w:style>
  <w:style w:type="character" w:customStyle="1" w:styleId="tag">
    <w:name w:val="tag"/>
    <w:basedOn w:val="DefaultParagraphFont"/>
    <w:uiPriority w:val="99"/>
    <w:rsid w:val="003B6C8E"/>
    <w:rPr>
      <w:rFonts w:cs="Times New Roman"/>
    </w:rPr>
  </w:style>
  <w:style w:type="character" w:customStyle="1" w:styleId="pln">
    <w:name w:val="pln"/>
    <w:basedOn w:val="DefaultParagraphFont"/>
    <w:uiPriority w:val="99"/>
    <w:rsid w:val="003B6C8E"/>
    <w:rPr>
      <w:rFonts w:cs="Times New Roman"/>
    </w:rPr>
  </w:style>
  <w:style w:type="character" w:customStyle="1" w:styleId="atn">
    <w:name w:val="atn"/>
    <w:basedOn w:val="DefaultParagraphFont"/>
    <w:uiPriority w:val="99"/>
    <w:rsid w:val="003B6C8E"/>
    <w:rPr>
      <w:rFonts w:cs="Times New Roman"/>
    </w:rPr>
  </w:style>
  <w:style w:type="character" w:customStyle="1" w:styleId="pun">
    <w:name w:val="pun"/>
    <w:basedOn w:val="DefaultParagraphFont"/>
    <w:uiPriority w:val="99"/>
    <w:rsid w:val="003B6C8E"/>
    <w:rPr>
      <w:rFonts w:cs="Times New Roman"/>
    </w:rPr>
  </w:style>
  <w:style w:type="character" w:customStyle="1" w:styleId="atv">
    <w:name w:val="atv"/>
    <w:basedOn w:val="DefaultParagraphFont"/>
    <w:uiPriority w:val="99"/>
    <w:rsid w:val="003B6C8E"/>
    <w:rPr>
      <w:rFonts w:cs="Times New Roman"/>
    </w:rPr>
  </w:style>
  <w:style w:type="character" w:styleId="HTMLCode">
    <w:name w:val="HTML Code"/>
    <w:basedOn w:val="DefaultParagraphFont"/>
    <w:uiPriority w:val="99"/>
    <w:semiHidden/>
    <w:rsid w:val="003B6C8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4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2</Pages>
  <Words>225</Words>
  <Characters>1283</Characters>
  <Application>Microsoft Office Outlook</Application>
  <DocSecurity>0</DocSecurity>
  <Lines>0</Lines>
  <Paragraphs>0</Paragraphs>
  <ScaleCrop>false</ScaleCrop>
  <Company>Aule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sony</cp:lastModifiedBy>
  <cp:revision>2</cp:revision>
  <dcterms:created xsi:type="dcterms:W3CDTF">2013-10-24T09:31:00Z</dcterms:created>
  <dcterms:modified xsi:type="dcterms:W3CDTF">2013-10-25T18:40:00Z</dcterms:modified>
</cp:coreProperties>
</file>