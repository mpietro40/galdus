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CF" w:rsidRDefault="003A19CF">
      <w: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446.25pt;height:102pt" fillcolor="#ffc000" strokecolor="#7f7f7f" strokeweight="4.5pt">
            <v:shadow color="#868686"/>
            <v:textpath style="font-family:&quot;Arial Black&quot;;v-text-kern:t" trim="t" fitpath="t" xscale="f" string="La storia di internet&#10;"/>
          </v:shape>
        </w:pict>
      </w:r>
    </w:p>
    <w:p w:rsidR="003A19CF" w:rsidRDefault="003A19CF"/>
    <w:p w:rsidR="003A19CF" w:rsidRPr="002619C1" w:rsidRDefault="003A19CF" w:rsidP="002619C1">
      <w:pPr>
        <w:rPr>
          <w:rFonts w:ascii="Berlin Sans FB Demi" w:hAnsi="Berlin Sans FB Demi"/>
        </w:rPr>
      </w:pPr>
    </w:p>
    <w:p w:rsidR="003A19CF" w:rsidRPr="002619C1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 xml:space="preserve">Il </w:t>
      </w:r>
      <w:r>
        <w:rPr>
          <w:rFonts w:ascii="Berlin Sans FB Demi" w:hAnsi="Berlin Sans FB Demi"/>
          <w:b/>
        </w:rPr>
        <w:t>pr</w:t>
      </w:r>
      <w:r w:rsidRPr="002619C1">
        <w:rPr>
          <w:rFonts w:ascii="Berlin Sans FB Demi" w:hAnsi="Berlin Sans FB Demi"/>
          <w:b/>
        </w:rPr>
        <w:t>imo motore di ricerca fu Yahoo</w:t>
      </w:r>
      <w:r>
        <w:rPr>
          <w:rFonts w:ascii="Berlin Sans FB Demi" w:hAnsi="Berlin Sans FB Demi"/>
          <w:b/>
        </w:rPr>
        <w:t>.</w:t>
      </w:r>
    </w:p>
    <w:p w:rsidR="003A19CF" w:rsidRPr="002619C1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>Uno dei suoi fondatori  è stato David Filo l’altro è Jerry Yang</w:t>
      </w:r>
      <w:r>
        <w:rPr>
          <w:rFonts w:ascii="Berlin Sans FB Demi" w:hAnsi="Berlin Sans FB Demi"/>
          <w:b/>
        </w:rPr>
        <w:t>.</w:t>
      </w:r>
    </w:p>
    <w:p w:rsidR="003A19CF" w:rsidRPr="002619C1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>Yahoo è un motore di ricerca che significa :</w:t>
      </w:r>
    </w:p>
    <w:p w:rsidR="003A19CF" w:rsidRPr="002619C1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>Motore di ricerca è una applicazione Web che consente di cercare informazioni su internet .</w:t>
      </w:r>
    </w:p>
    <w:p w:rsidR="003A19CF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 xml:space="preserve">In particolare consente di scrivere una o più parole di ricerca </w:t>
      </w:r>
      <w:r>
        <w:rPr>
          <w:rFonts w:ascii="Berlin Sans FB Demi" w:hAnsi="Berlin Sans FB Demi"/>
          <w:b/>
        </w:rPr>
        <w:t>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Yahoo è nato nel 1994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All’inizio Yahoo era una pagina con tanti link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Yahoo è diventato importante cioè un’azienda che produceva molti soldi grazie alla pubblicità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Un browser è una applicazione che può funzionare su un computer , su un tablet , su uno smartphone e consente di visualizzare pagine web .</w:t>
      </w:r>
    </w:p>
    <w:p w:rsidR="003A19CF" w:rsidRDefault="003A19CF" w:rsidP="002619C1">
      <w:pPr>
        <w:rPr>
          <w:rFonts w:ascii="Berlin Sans FB Demi" w:hAnsi="Berlin Sans FB Demi"/>
          <w:b/>
        </w:rPr>
      </w:pPr>
      <w:r w:rsidRPr="002619C1">
        <w:rPr>
          <w:rFonts w:ascii="Berlin Sans FB Demi" w:hAnsi="Berlin Sans FB Demi"/>
          <w:b/>
        </w:rPr>
        <w:t>IL Venture Capitalist è una persona che ha</w:t>
      </w:r>
      <w:r>
        <w:rPr>
          <w:rFonts w:ascii="Berlin Sans FB Demi" w:hAnsi="Berlin Sans FB Demi"/>
          <w:b/>
        </w:rPr>
        <w:t xml:space="preserve"> </w:t>
      </w:r>
      <w:r w:rsidRPr="002619C1">
        <w:rPr>
          <w:rFonts w:ascii="Berlin Sans FB Demi" w:hAnsi="Berlin Sans FB Demi"/>
          <w:b/>
        </w:rPr>
        <w:t xml:space="preserve">tanti soldi </w:t>
      </w:r>
      <w:r>
        <w:rPr>
          <w:rFonts w:ascii="Berlin Sans FB Demi" w:hAnsi="Berlin Sans FB Demi"/>
          <w:b/>
        </w:rPr>
        <w:t>e decide di impegnarne una parte per far realizzare le idee di qualcuno che non ha i soldi necessari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Google è un motore di ricerca come Yahoo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I fondatori di Google sono Larry Page e Sergey Brin.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I fondatori di Yahoo all’inizio lavoravano in un ufficio senza finnestre e molto piccolo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Un portale è una applicazione web che cionsente di utilizzare tante risorse internet ad esempio un portale contiene un servizio mail un , motore di ricerca , un’area di notizie .</w:t>
      </w:r>
    </w:p>
    <w:p w:rsidR="003A19CF" w:rsidRDefault="003A19CF" w:rsidP="002619C1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Excite è stato il primo portale che univa un motore di ricerca alla possibilità di inviare mail .</w:t>
      </w:r>
    </w:p>
    <w:sectPr w:rsidR="003A19CF" w:rsidSect="00597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6EFC"/>
    <w:multiLevelType w:val="hybridMultilevel"/>
    <w:tmpl w:val="F2566DD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9C1"/>
    <w:rsid w:val="002619C1"/>
    <w:rsid w:val="003A19CF"/>
    <w:rsid w:val="00597FE7"/>
    <w:rsid w:val="00607840"/>
    <w:rsid w:val="00A026E0"/>
    <w:rsid w:val="00BC0B1C"/>
    <w:rsid w:val="00C0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E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1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1</Pages>
  <Words>184</Words>
  <Characters>1055</Characters>
  <Application>Microsoft Office Outlook</Application>
  <DocSecurity>0</DocSecurity>
  <Lines>0</Lines>
  <Paragraphs>0</Paragraphs>
  <ScaleCrop>false</ScaleCrop>
  <Company>Aule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Pietro</cp:lastModifiedBy>
  <cp:revision>4</cp:revision>
  <dcterms:created xsi:type="dcterms:W3CDTF">2013-11-25T07:50:00Z</dcterms:created>
  <dcterms:modified xsi:type="dcterms:W3CDTF">2014-02-16T15:03:00Z</dcterms:modified>
</cp:coreProperties>
</file>