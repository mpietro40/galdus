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281" w:rsidRPr="001114FC" w:rsidRDefault="00255281" w:rsidP="00395879">
      <w:pPr>
        <w:tabs>
          <w:tab w:val="left" w:pos="900"/>
        </w:tabs>
        <w:ind w:right="-1"/>
        <w:rPr>
          <w:rFonts w:ascii="Tahoma" w:hAnsi="Tahoma" w:cs="Tahoma"/>
          <w:b/>
          <w:sz w:val="28"/>
          <w:szCs w:val="28"/>
        </w:rPr>
      </w:pPr>
      <w:r w:rsidRPr="00222A1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magine 1" o:spid="_x0000_i1025" type="#_x0000_t75" style="width:135pt;height:35.25pt;visibility:visible">
            <v:imagedata r:id="rId7" o:title="" croptop="22234f" cropbottom="25486f"/>
          </v:shape>
        </w:pict>
      </w:r>
      <w:r w:rsidRPr="001114FC">
        <w:rPr>
          <w:rFonts w:ascii="Tahoma" w:hAnsi="Tahoma" w:cs="Tahoma"/>
          <w:b/>
          <w:sz w:val="28"/>
          <w:szCs w:val="28"/>
        </w:rPr>
        <w:t xml:space="preserve">Verifica </w:t>
      </w:r>
      <w:r>
        <w:rPr>
          <w:rFonts w:ascii="Tahoma" w:hAnsi="Tahoma" w:cs="Tahoma"/>
          <w:b/>
          <w:sz w:val="28"/>
          <w:szCs w:val="28"/>
        </w:rPr>
        <w:t xml:space="preserve">Reti e sistemi classe 3A </w:t>
      </w:r>
      <w:r w:rsidRPr="001114FC">
        <w:rPr>
          <w:rFonts w:ascii="Tahoma" w:hAnsi="Tahoma" w:cs="Tahoma"/>
          <w:b/>
          <w:sz w:val="28"/>
          <w:szCs w:val="28"/>
        </w:rPr>
        <w:t>30 Ottobre 2012</w:t>
      </w:r>
    </w:p>
    <w:p w:rsidR="00255281" w:rsidRDefault="00255281" w:rsidP="001114FC">
      <w:pPr>
        <w:rPr>
          <w:rFonts w:ascii="Tahoma" w:hAnsi="Tahoma" w:cs="Tahoma"/>
          <w:b/>
          <w:sz w:val="22"/>
          <w:szCs w:val="22"/>
        </w:rPr>
      </w:pPr>
    </w:p>
    <w:p w:rsidR="00255281" w:rsidRDefault="00255281" w:rsidP="001114FC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La verifica deve essere scritta in word, una volta terminata inviarla allegata ad una mail all’indirizzo </w:t>
      </w:r>
      <w:hyperlink r:id="rId8" w:history="1">
        <w:r w:rsidRPr="00232AAB">
          <w:rPr>
            <w:rStyle w:val="Hyperlink"/>
            <w:rFonts w:ascii="Tahoma" w:hAnsi="Tahoma" w:cs="Tahoma"/>
            <w:b/>
            <w:sz w:val="22"/>
            <w:szCs w:val="22"/>
          </w:rPr>
          <w:t>galdusmaffi@gmail.com</w:t>
        </w:r>
      </w:hyperlink>
    </w:p>
    <w:p w:rsidR="00255281" w:rsidRDefault="00255281" w:rsidP="001114FC">
      <w:pPr>
        <w:rPr>
          <w:rFonts w:ascii="Tahoma" w:hAnsi="Tahoma" w:cs="Tahoma"/>
          <w:b/>
          <w:sz w:val="22"/>
          <w:szCs w:val="22"/>
        </w:rPr>
      </w:pPr>
    </w:p>
    <w:p w:rsidR="00255281" w:rsidRDefault="00255281" w:rsidP="00730306">
      <w:pPr>
        <w:numPr>
          <w:ilvl w:val="0"/>
          <w:numId w:val="29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Dai la definizione di SAN</w:t>
      </w:r>
    </w:p>
    <w:p w:rsidR="00255281" w:rsidRDefault="00255281" w:rsidP="00730306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255281" w:rsidRDefault="00255281" w:rsidP="00730306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255281" w:rsidRDefault="00255281" w:rsidP="00730306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255281" w:rsidRDefault="00255281" w:rsidP="00730306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255281" w:rsidRDefault="00255281" w:rsidP="00730306">
      <w:pPr>
        <w:numPr>
          <w:ilvl w:val="0"/>
          <w:numId w:val="29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Spiega cosa e’ un ROUTER</w:t>
      </w:r>
    </w:p>
    <w:p w:rsidR="00255281" w:rsidRDefault="00255281" w:rsidP="00730306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255281" w:rsidRDefault="00255281" w:rsidP="00730306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255281" w:rsidRDefault="00255281" w:rsidP="00730306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255281" w:rsidRDefault="00255281" w:rsidP="00730306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255281" w:rsidRDefault="00255281" w:rsidP="00730306">
      <w:pPr>
        <w:numPr>
          <w:ilvl w:val="0"/>
          <w:numId w:val="29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Spiega cosa e’ una web app per Android</w:t>
      </w:r>
    </w:p>
    <w:p w:rsidR="00255281" w:rsidRDefault="00255281" w:rsidP="00730306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255281" w:rsidRDefault="00255281" w:rsidP="00730306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255281" w:rsidRDefault="00255281" w:rsidP="00730306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255281" w:rsidRDefault="00255281" w:rsidP="00730306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255281" w:rsidRDefault="00255281" w:rsidP="00730306">
      <w:pPr>
        <w:numPr>
          <w:ilvl w:val="0"/>
          <w:numId w:val="29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Quali sono i TAG che l’html5 ha introdotto</w:t>
      </w:r>
    </w:p>
    <w:p w:rsidR="00255281" w:rsidRDefault="00255281" w:rsidP="00730306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255281" w:rsidRDefault="00255281" w:rsidP="00730306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255281" w:rsidRDefault="00255281" w:rsidP="00730306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255281" w:rsidRDefault="00255281" w:rsidP="00730306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255281" w:rsidRDefault="00255281" w:rsidP="00730306">
      <w:pPr>
        <w:numPr>
          <w:ilvl w:val="0"/>
          <w:numId w:val="29"/>
        </w:numPr>
        <w:spacing w:line="360" w:lineRule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Cosa e’ uno HOP</w:t>
      </w:r>
    </w:p>
    <w:p w:rsidR="00255281" w:rsidRDefault="00255281" w:rsidP="00730306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255281" w:rsidRDefault="00255281" w:rsidP="00730306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255281" w:rsidRDefault="00255281" w:rsidP="00730306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255281" w:rsidRDefault="00255281" w:rsidP="00730306">
      <w:pPr>
        <w:numPr>
          <w:ilvl w:val="0"/>
          <w:numId w:val="29"/>
        </w:numPr>
        <w:spacing w:line="360" w:lineRule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Quale e’ la differenza tra un hub e uno switch</w:t>
      </w:r>
    </w:p>
    <w:p w:rsidR="00255281" w:rsidRDefault="00255281" w:rsidP="00730306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255281" w:rsidRDefault="00255281" w:rsidP="00730306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255281" w:rsidRDefault="00255281" w:rsidP="00730306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255281" w:rsidRDefault="00255281" w:rsidP="00730306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255281" w:rsidRDefault="00255281" w:rsidP="00730306">
      <w:pPr>
        <w:numPr>
          <w:ilvl w:val="0"/>
          <w:numId w:val="29"/>
        </w:numPr>
        <w:spacing w:line="360" w:lineRule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Indica quali sono i livelli dello standard TCP-IP</w:t>
      </w:r>
    </w:p>
    <w:p w:rsidR="00255281" w:rsidRDefault="00255281" w:rsidP="00730306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255281" w:rsidRDefault="00255281" w:rsidP="00730306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255281" w:rsidRDefault="00255281" w:rsidP="00730306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255281" w:rsidRDefault="00255281" w:rsidP="00730306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255281" w:rsidRDefault="00255281" w:rsidP="009E5FE7">
      <w:pPr>
        <w:numPr>
          <w:ilvl w:val="0"/>
          <w:numId w:val="29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Se quella di seguito e’ la rappresentazione di una rete aziendale, inserire nei riquadri rossi i nomi dei componenti necessari al corretto funzionamento della rete (compilare i rettangoli con bordo rosso, si intende che il componente e’ quello sotto il riquadro)</w:t>
      </w:r>
    </w:p>
    <w:p w:rsidR="00255281" w:rsidRDefault="00255281" w:rsidP="009E5FE7">
      <w:pPr>
        <w:ind w:left="360"/>
        <w:rPr>
          <w:rFonts w:ascii="Tahoma" w:hAnsi="Tahoma" w:cs="Tahoma"/>
          <w:b/>
          <w:sz w:val="22"/>
          <w:szCs w:val="2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4pt;margin-top:7.55pt;width:108pt;height:27pt;z-index:251656704" strokecolor="red" strokeweight="1.25pt">
            <v:textbox>
              <w:txbxContent>
                <w:p w:rsidR="00255281" w:rsidRPr="009E5FE7" w:rsidRDefault="00255281">
                  <w:pPr>
                    <w:rPr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255281" w:rsidRDefault="00255281" w:rsidP="001114FC">
      <w:pPr>
        <w:rPr>
          <w:rFonts w:ascii="Tahoma" w:hAnsi="Tahoma" w:cs="Tahoma"/>
          <w:b/>
          <w:sz w:val="22"/>
          <w:szCs w:val="22"/>
        </w:rPr>
      </w:pPr>
    </w:p>
    <w:p w:rsidR="00255281" w:rsidRDefault="00255281" w:rsidP="001114FC">
      <w:pPr>
        <w:jc w:val="center"/>
        <w:rPr>
          <w:rFonts w:ascii="Tahoma" w:hAnsi="Tahoma" w:cs="Tahoma"/>
          <w:b/>
          <w:sz w:val="22"/>
          <w:szCs w:val="22"/>
        </w:rPr>
      </w:pPr>
      <w:r>
        <w:rPr>
          <w:noProof/>
        </w:rPr>
        <w:pict>
          <v:shape id="_x0000_s1027" type="#_x0000_t202" style="position:absolute;left:0;text-align:left;margin-left:171pt;margin-top:170pt;width:108pt;height:27pt;z-index:251658752" strokecolor="red" strokeweight="1.25pt">
            <v:textbox>
              <w:txbxContent>
                <w:p w:rsidR="00255281" w:rsidRPr="009E5FE7" w:rsidRDefault="00255281" w:rsidP="009E5FE7">
                  <w:pPr>
                    <w:rPr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54pt;margin-top:134pt;width:108pt;height:27pt;z-index:251657728" strokecolor="red" strokeweight="1.25pt">
            <v:textbox>
              <w:txbxContent>
                <w:p w:rsidR="00255281" w:rsidRPr="009E5FE7" w:rsidRDefault="00255281" w:rsidP="009E5FE7">
                  <w:pPr>
                    <w:rPr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Pr="00DF43FD">
        <w:rPr>
          <w:rFonts w:ascii="Tahoma" w:hAnsi="Tahoma" w:cs="Tahoma"/>
          <w:b/>
          <w:sz w:val="22"/>
          <w:szCs w:val="22"/>
        </w:rPr>
        <w:pict>
          <v:shape id="_x0000_i1026" type="#_x0000_t75" style="width:384pt;height:368.25pt">
            <v:imagedata r:id="rId9" o:title=""/>
          </v:shape>
        </w:pict>
      </w:r>
    </w:p>
    <w:p w:rsidR="00255281" w:rsidRDefault="00255281" w:rsidP="001114FC">
      <w:pPr>
        <w:rPr>
          <w:rFonts w:ascii="Tahoma" w:hAnsi="Tahoma" w:cs="Tahoma"/>
          <w:b/>
          <w:sz w:val="22"/>
          <w:szCs w:val="22"/>
        </w:rPr>
      </w:pPr>
    </w:p>
    <w:p w:rsidR="00255281" w:rsidRDefault="00255281" w:rsidP="001114FC">
      <w:pPr>
        <w:numPr>
          <w:ilvl w:val="0"/>
          <w:numId w:val="29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Dai la spiegazione del primo componente che hai indicato nell’immagine sopra (a cosa serve?)</w:t>
      </w:r>
    </w:p>
    <w:p w:rsidR="00255281" w:rsidRDefault="00255281" w:rsidP="00F049AB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255281" w:rsidRDefault="00255281" w:rsidP="00F049AB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255281" w:rsidRDefault="00255281" w:rsidP="00F049AB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255281" w:rsidRDefault="00255281" w:rsidP="00F049AB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……………………………………………………………………………………………………………</w:t>
      </w:r>
    </w:p>
    <w:p w:rsidR="00255281" w:rsidRDefault="00255281" w:rsidP="00E379B9">
      <w:pPr>
        <w:numPr>
          <w:ilvl w:val="0"/>
          <w:numId w:val="29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Indica il codice HTML 5 per una tabella 2 colonne 2 righe con bordo verde</w:t>
      </w:r>
    </w:p>
    <w:p w:rsidR="00255281" w:rsidRDefault="00255281" w:rsidP="00F049AB">
      <w:pPr>
        <w:rPr>
          <w:rFonts w:ascii="Tahoma" w:hAnsi="Tahoma" w:cs="Tahoma"/>
          <w:b/>
          <w:sz w:val="22"/>
          <w:szCs w:val="22"/>
        </w:rPr>
      </w:pPr>
    </w:p>
    <w:p w:rsidR="00255281" w:rsidRDefault="00255281" w:rsidP="00F049AB">
      <w:pPr>
        <w:rPr>
          <w:rFonts w:ascii="Tahoma" w:hAnsi="Tahoma" w:cs="Tahoma"/>
          <w:b/>
          <w:sz w:val="22"/>
          <w:szCs w:val="22"/>
        </w:rPr>
      </w:pPr>
    </w:p>
    <w:p w:rsidR="00255281" w:rsidRDefault="00255281" w:rsidP="00F049AB">
      <w:pPr>
        <w:rPr>
          <w:rFonts w:ascii="Tahoma" w:hAnsi="Tahoma" w:cs="Tahoma"/>
          <w:b/>
          <w:sz w:val="22"/>
          <w:szCs w:val="22"/>
        </w:rPr>
      </w:pPr>
    </w:p>
    <w:p w:rsidR="00255281" w:rsidRDefault="00255281" w:rsidP="00F049AB">
      <w:pPr>
        <w:rPr>
          <w:rFonts w:ascii="Tahoma" w:hAnsi="Tahoma" w:cs="Tahoma"/>
          <w:b/>
          <w:sz w:val="22"/>
          <w:szCs w:val="22"/>
        </w:rPr>
      </w:pPr>
    </w:p>
    <w:p w:rsidR="00255281" w:rsidRDefault="00255281" w:rsidP="00F049AB">
      <w:pPr>
        <w:rPr>
          <w:rFonts w:ascii="Tahoma" w:hAnsi="Tahoma" w:cs="Tahoma"/>
          <w:b/>
          <w:sz w:val="22"/>
          <w:szCs w:val="22"/>
        </w:rPr>
      </w:pPr>
    </w:p>
    <w:p w:rsidR="00255281" w:rsidRDefault="00255281" w:rsidP="00F049AB">
      <w:pPr>
        <w:rPr>
          <w:rFonts w:ascii="Tahoma" w:hAnsi="Tahoma" w:cs="Tahoma"/>
          <w:b/>
          <w:sz w:val="22"/>
          <w:szCs w:val="22"/>
        </w:rPr>
      </w:pPr>
    </w:p>
    <w:p w:rsidR="00255281" w:rsidRDefault="00255281" w:rsidP="00F049AB">
      <w:pPr>
        <w:rPr>
          <w:rFonts w:ascii="Tahoma" w:hAnsi="Tahoma" w:cs="Tahoma"/>
          <w:b/>
          <w:sz w:val="22"/>
          <w:szCs w:val="22"/>
        </w:rPr>
      </w:pPr>
    </w:p>
    <w:p w:rsidR="00255281" w:rsidRDefault="00255281" w:rsidP="00F049AB">
      <w:pPr>
        <w:rPr>
          <w:rFonts w:ascii="Tahoma" w:hAnsi="Tahoma" w:cs="Tahoma"/>
          <w:b/>
          <w:sz w:val="22"/>
          <w:szCs w:val="22"/>
        </w:rPr>
      </w:pPr>
    </w:p>
    <w:p w:rsidR="00255281" w:rsidRDefault="00255281" w:rsidP="00F049AB">
      <w:pPr>
        <w:rPr>
          <w:rFonts w:ascii="Tahoma" w:hAnsi="Tahoma" w:cs="Tahoma"/>
          <w:b/>
          <w:sz w:val="22"/>
          <w:szCs w:val="22"/>
        </w:rPr>
      </w:pPr>
    </w:p>
    <w:p w:rsidR="00255281" w:rsidRDefault="00255281" w:rsidP="00F049AB">
      <w:pPr>
        <w:rPr>
          <w:rFonts w:ascii="Tahoma" w:hAnsi="Tahoma" w:cs="Tahoma"/>
          <w:b/>
          <w:sz w:val="22"/>
          <w:szCs w:val="22"/>
        </w:rPr>
      </w:pPr>
    </w:p>
    <w:p w:rsidR="00255281" w:rsidRDefault="00255281" w:rsidP="00F049AB">
      <w:pPr>
        <w:rPr>
          <w:rFonts w:ascii="Tahoma" w:hAnsi="Tahoma" w:cs="Tahoma"/>
          <w:b/>
          <w:sz w:val="22"/>
          <w:szCs w:val="22"/>
        </w:rPr>
      </w:pPr>
    </w:p>
    <w:p w:rsidR="00255281" w:rsidRDefault="00255281" w:rsidP="00F049AB">
      <w:pPr>
        <w:spacing w:line="360" w:lineRule="auto"/>
        <w:ind w:left="360"/>
        <w:rPr>
          <w:rFonts w:ascii="Tahoma" w:hAnsi="Tahoma" w:cs="Tahoma"/>
          <w:b/>
          <w:sz w:val="22"/>
          <w:szCs w:val="22"/>
        </w:rPr>
      </w:pPr>
    </w:p>
    <w:sectPr w:rsidR="00255281" w:rsidSect="00F049AB">
      <w:footerReference w:type="even" r:id="rId10"/>
      <w:footerReference w:type="default" r:id="rId11"/>
      <w:pgSz w:w="11906" w:h="16838"/>
      <w:pgMar w:top="719" w:right="1134" w:bottom="89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281" w:rsidRDefault="00255281">
      <w:r>
        <w:separator/>
      </w:r>
    </w:p>
  </w:endnote>
  <w:endnote w:type="continuationSeparator" w:id="0">
    <w:p w:rsidR="00255281" w:rsidRDefault="002552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281" w:rsidRDefault="00255281" w:rsidP="007303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55281" w:rsidRDefault="00255281" w:rsidP="009E5FE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281" w:rsidRDefault="00255281" w:rsidP="009E5FE7">
    <w:pPr>
      <w:pStyle w:val="Footer"/>
      <w:framePr w:w="900" w:wrap="around" w:vAnchor="text" w:hAnchor="page" w:x="9769" w:y="-13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di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255281" w:rsidRDefault="00255281" w:rsidP="009E5FE7">
    <w:pPr>
      <w:pStyle w:val="Footer"/>
      <w:ind w:right="36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281" w:rsidRDefault="00255281">
      <w:r>
        <w:separator/>
      </w:r>
    </w:p>
  </w:footnote>
  <w:footnote w:type="continuationSeparator" w:id="0">
    <w:p w:rsidR="00255281" w:rsidRDefault="002552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62C7"/>
    <w:multiLevelType w:val="singleLevel"/>
    <w:tmpl w:val="0410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>
    <w:nsid w:val="01D158BA"/>
    <w:multiLevelType w:val="hybridMultilevel"/>
    <w:tmpl w:val="5EF2EE0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B37F40"/>
    <w:multiLevelType w:val="hybridMultilevel"/>
    <w:tmpl w:val="2176317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6D77BF"/>
    <w:multiLevelType w:val="hybridMultilevel"/>
    <w:tmpl w:val="6BA40428"/>
    <w:lvl w:ilvl="0" w:tplc="2B1299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1DD7BC7"/>
    <w:multiLevelType w:val="hybridMultilevel"/>
    <w:tmpl w:val="47F604C4"/>
    <w:lvl w:ilvl="0" w:tplc="2B1299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3014414"/>
    <w:multiLevelType w:val="hybridMultilevel"/>
    <w:tmpl w:val="4CA4B2C0"/>
    <w:lvl w:ilvl="0" w:tplc="2B1299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1224684"/>
    <w:multiLevelType w:val="hybridMultilevel"/>
    <w:tmpl w:val="F9ACD3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861183"/>
    <w:multiLevelType w:val="singleLevel"/>
    <w:tmpl w:val="EDE4FC42"/>
    <w:lvl w:ilvl="0">
      <w:start w:val="68"/>
      <w:numFmt w:val="decimal"/>
      <w:lvlText w:val="%1"/>
      <w:legacy w:legacy="1" w:legacySpace="0" w:legacyIndent="283"/>
      <w:lvlJc w:val="left"/>
      <w:rPr>
        <w:rFonts w:ascii="Tahoma" w:hAnsi="Tahoma" w:cs="Tahoma" w:hint="default"/>
      </w:rPr>
    </w:lvl>
  </w:abstractNum>
  <w:abstractNum w:abstractNumId="8">
    <w:nsid w:val="29556CB4"/>
    <w:multiLevelType w:val="hybridMultilevel"/>
    <w:tmpl w:val="07BE56F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A2E5D2D"/>
    <w:multiLevelType w:val="multilevel"/>
    <w:tmpl w:val="A4CE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1386A50"/>
    <w:multiLevelType w:val="hybridMultilevel"/>
    <w:tmpl w:val="6DC0F862"/>
    <w:lvl w:ilvl="0" w:tplc="E1E0132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15D098B"/>
    <w:multiLevelType w:val="hybridMultilevel"/>
    <w:tmpl w:val="22323650"/>
    <w:lvl w:ilvl="0" w:tplc="0410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99849B7"/>
    <w:multiLevelType w:val="singleLevel"/>
    <w:tmpl w:val="6C8CA50E"/>
    <w:lvl w:ilvl="0">
      <w:start w:val="73"/>
      <w:numFmt w:val="decimal"/>
      <w:lvlText w:val="%1"/>
      <w:legacy w:legacy="1" w:legacySpace="0" w:legacyIndent="283"/>
      <w:lvlJc w:val="left"/>
      <w:rPr>
        <w:rFonts w:ascii="Tahoma" w:hAnsi="Tahoma" w:cs="Tahoma" w:hint="default"/>
      </w:rPr>
    </w:lvl>
  </w:abstractNum>
  <w:abstractNum w:abstractNumId="13">
    <w:nsid w:val="41687BAF"/>
    <w:multiLevelType w:val="hybridMultilevel"/>
    <w:tmpl w:val="E744C09C"/>
    <w:lvl w:ilvl="0" w:tplc="0410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>
    <w:nsid w:val="428535A9"/>
    <w:multiLevelType w:val="hybridMultilevel"/>
    <w:tmpl w:val="DCD698BA"/>
    <w:lvl w:ilvl="0" w:tplc="0410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454529DE"/>
    <w:multiLevelType w:val="hybridMultilevel"/>
    <w:tmpl w:val="230E22D0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0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">
    <w:nsid w:val="475A15AD"/>
    <w:multiLevelType w:val="hybridMultilevel"/>
    <w:tmpl w:val="860289E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1E57B07"/>
    <w:multiLevelType w:val="hybridMultilevel"/>
    <w:tmpl w:val="15108B1A"/>
    <w:lvl w:ilvl="0" w:tplc="0410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580B579E"/>
    <w:multiLevelType w:val="multilevel"/>
    <w:tmpl w:val="0D04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9567231"/>
    <w:multiLevelType w:val="hybridMultilevel"/>
    <w:tmpl w:val="472CEA3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A1D5811"/>
    <w:multiLevelType w:val="multilevel"/>
    <w:tmpl w:val="BC0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73658C6"/>
    <w:multiLevelType w:val="hybridMultilevel"/>
    <w:tmpl w:val="B998879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7A6191B"/>
    <w:multiLevelType w:val="hybridMultilevel"/>
    <w:tmpl w:val="E3DAD48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67C53033"/>
    <w:multiLevelType w:val="hybridMultilevel"/>
    <w:tmpl w:val="948AE8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DD4710"/>
    <w:multiLevelType w:val="hybridMultilevel"/>
    <w:tmpl w:val="E7EA99F0"/>
    <w:lvl w:ilvl="0" w:tplc="0410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9303090"/>
    <w:multiLevelType w:val="hybridMultilevel"/>
    <w:tmpl w:val="3F5C093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>
    <w:nsid w:val="6FE02ACE"/>
    <w:multiLevelType w:val="hybridMultilevel"/>
    <w:tmpl w:val="D350607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8440AB2"/>
    <w:multiLevelType w:val="hybridMultilevel"/>
    <w:tmpl w:val="E1668276"/>
    <w:lvl w:ilvl="0" w:tplc="613005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78C60701"/>
    <w:multiLevelType w:val="hybridMultilevel"/>
    <w:tmpl w:val="BD1A04E4"/>
    <w:lvl w:ilvl="0" w:tplc="2B12994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9">
    <w:nsid w:val="79185AD8"/>
    <w:multiLevelType w:val="hybridMultilevel"/>
    <w:tmpl w:val="AE96280C"/>
    <w:lvl w:ilvl="0" w:tplc="CE4AA5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17"/>
  </w:num>
  <w:num w:numId="4">
    <w:abstractNumId w:val="24"/>
  </w:num>
  <w:num w:numId="5">
    <w:abstractNumId w:val="11"/>
  </w:num>
  <w:num w:numId="6">
    <w:abstractNumId w:val="20"/>
  </w:num>
  <w:num w:numId="7">
    <w:abstractNumId w:val="9"/>
  </w:num>
  <w:num w:numId="8">
    <w:abstractNumId w:val="18"/>
  </w:num>
  <w:num w:numId="9">
    <w:abstractNumId w:val="26"/>
  </w:num>
  <w:num w:numId="10">
    <w:abstractNumId w:val="6"/>
  </w:num>
  <w:num w:numId="11">
    <w:abstractNumId w:val="2"/>
  </w:num>
  <w:num w:numId="12">
    <w:abstractNumId w:val="8"/>
  </w:num>
  <w:num w:numId="13">
    <w:abstractNumId w:val="16"/>
  </w:num>
  <w:num w:numId="14">
    <w:abstractNumId w:val="10"/>
  </w:num>
  <w:num w:numId="15">
    <w:abstractNumId w:val="23"/>
  </w:num>
  <w:num w:numId="16">
    <w:abstractNumId w:val="29"/>
  </w:num>
  <w:num w:numId="17">
    <w:abstractNumId w:val="21"/>
  </w:num>
  <w:num w:numId="18">
    <w:abstractNumId w:val="19"/>
  </w:num>
  <w:num w:numId="19">
    <w:abstractNumId w:val="1"/>
  </w:num>
  <w:num w:numId="20">
    <w:abstractNumId w:val="12"/>
  </w:num>
  <w:num w:numId="21">
    <w:abstractNumId w:val="7"/>
  </w:num>
  <w:num w:numId="22">
    <w:abstractNumId w:val="0"/>
  </w:num>
  <w:num w:numId="23">
    <w:abstractNumId w:val="0"/>
    <w:lvlOverride w:ilvl="0">
      <w:lvl w:ilvl="0">
        <w:start w:val="2"/>
        <w:numFmt w:val="lowerLetter"/>
        <w:lvlText w:val="%1)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24">
    <w:abstractNumId w:val="22"/>
  </w:num>
  <w:num w:numId="25">
    <w:abstractNumId w:val="13"/>
  </w:num>
  <w:num w:numId="26">
    <w:abstractNumId w:val="25"/>
  </w:num>
  <w:num w:numId="27">
    <w:abstractNumId w:val="15"/>
  </w:num>
  <w:num w:numId="28">
    <w:abstractNumId w:val="4"/>
  </w:num>
  <w:num w:numId="29">
    <w:abstractNumId w:val="5"/>
  </w:num>
  <w:num w:numId="30">
    <w:abstractNumId w:val="3"/>
  </w:num>
  <w:num w:numId="3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29B5"/>
    <w:rsid w:val="00004B39"/>
    <w:rsid w:val="00072445"/>
    <w:rsid w:val="000A00FF"/>
    <w:rsid w:val="000C669F"/>
    <w:rsid w:val="001114FC"/>
    <w:rsid w:val="0011192C"/>
    <w:rsid w:val="00126E3A"/>
    <w:rsid w:val="00130792"/>
    <w:rsid w:val="001529B5"/>
    <w:rsid w:val="00184528"/>
    <w:rsid w:val="00194405"/>
    <w:rsid w:val="001B120B"/>
    <w:rsid w:val="001B7AE5"/>
    <w:rsid w:val="001D5E09"/>
    <w:rsid w:val="00210DEC"/>
    <w:rsid w:val="00215A6F"/>
    <w:rsid w:val="00222A1D"/>
    <w:rsid w:val="00232AAB"/>
    <w:rsid w:val="00255281"/>
    <w:rsid w:val="00274E2A"/>
    <w:rsid w:val="00282BDC"/>
    <w:rsid w:val="002A0DF4"/>
    <w:rsid w:val="002B087B"/>
    <w:rsid w:val="002D4E6F"/>
    <w:rsid w:val="002D6EFB"/>
    <w:rsid w:val="002E1C99"/>
    <w:rsid w:val="003053E5"/>
    <w:rsid w:val="00306808"/>
    <w:rsid w:val="00334D3B"/>
    <w:rsid w:val="00336F40"/>
    <w:rsid w:val="003601E6"/>
    <w:rsid w:val="00393087"/>
    <w:rsid w:val="00395879"/>
    <w:rsid w:val="003965D6"/>
    <w:rsid w:val="003A088E"/>
    <w:rsid w:val="003D17B6"/>
    <w:rsid w:val="003D59EA"/>
    <w:rsid w:val="003F4CC0"/>
    <w:rsid w:val="004717C6"/>
    <w:rsid w:val="00472FF7"/>
    <w:rsid w:val="00487F94"/>
    <w:rsid w:val="004927D2"/>
    <w:rsid w:val="004A5200"/>
    <w:rsid w:val="004C1465"/>
    <w:rsid w:val="004E0B8F"/>
    <w:rsid w:val="004E4749"/>
    <w:rsid w:val="005029C4"/>
    <w:rsid w:val="00505365"/>
    <w:rsid w:val="0054313B"/>
    <w:rsid w:val="005C543D"/>
    <w:rsid w:val="005E2339"/>
    <w:rsid w:val="0063156D"/>
    <w:rsid w:val="00637488"/>
    <w:rsid w:val="00666E8E"/>
    <w:rsid w:val="00695D54"/>
    <w:rsid w:val="006B103A"/>
    <w:rsid w:val="006B2C9A"/>
    <w:rsid w:val="006C23C2"/>
    <w:rsid w:val="006C40D8"/>
    <w:rsid w:val="00700660"/>
    <w:rsid w:val="00715DFC"/>
    <w:rsid w:val="00730306"/>
    <w:rsid w:val="007331FF"/>
    <w:rsid w:val="00734F2D"/>
    <w:rsid w:val="00756D94"/>
    <w:rsid w:val="00756D98"/>
    <w:rsid w:val="00764B0A"/>
    <w:rsid w:val="0076542D"/>
    <w:rsid w:val="00767D6D"/>
    <w:rsid w:val="00790595"/>
    <w:rsid w:val="007B7290"/>
    <w:rsid w:val="007C734E"/>
    <w:rsid w:val="007E2064"/>
    <w:rsid w:val="007E2CE1"/>
    <w:rsid w:val="008154B9"/>
    <w:rsid w:val="00831CA6"/>
    <w:rsid w:val="00834B63"/>
    <w:rsid w:val="00837047"/>
    <w:rsid w:val="0084266D"/>
    <w:rsid w:val="00847478"/>
    <w:rsid w:val="008478F9"/>
    <w:rsid w:val="00850DEF"/>
    <w:rsid w:val="008817E9"/>
    <w:rsid w:val="00882012"/>
    <w:rsid w:val="0088695A"/>
    <w:rsid w:val="008873F1"/>
    <w:rsid w:val="0089257A"/>
    <w:rsid w:val="00896449"/>
    <w:rsid w:val="008E169B"/>
    <w:rsid w:val="009207E0"/>
    <w:rsid w:val="00927305"/>
    <w:rsid w:val="00932709"/>
    <w:rsid w:val="009451E4"/>
    <w:rsid w:val="009B1D62"/>
    <w:rsid w:val="009C5F76"/>
    <w:rsid w:val="009E5842"/>
    <w:rsid w:val="009E5FE7"/>
    <w:rsid w:val="00A06B41"/>
    <w:rsid w:val="00A41A1F"/>
    <w:rsid w:val="00A52332"/>
    <w:rsid w:val="00A53E27"/>
    <w:rsid w:val="00A87A7B"/>
    <w:rsid w:val="00A97AA0"/>
    <w:rsid w:val="00AA5903"/>
    <w:rsid w:val="00AB3CB6"/>
    <w:rsid w:val="00AC1CEC"/>
    <w:rsid w:val="00AD524E"/>
    <w:rsid w:val="00B040D3"/>
    <w:rsid w:val="00B304C7"/>
    <w:rsid w:val="00B351B1"/>
    <w:rsid w:val="00B50150"/>
    <w:rsid w:val="00B600A3"/>
    <w:rsid w:val="00B60C32"/>
    <w:rsid w:val="00B70690"/>
    <w:rsid w:val="00B93E27"/>
    <w:rsid w:val="00BA26BE"/>
    <w:rsid w:val="00BB6C0D"/>
    <w:rsid w:val="00C03872"/>
    <w:rsid w:val="00C434B1"/>
    <w:rsid w:val="00C70EC6"/>
    <w:rsid w:val="00C9583F"/>
    <w:rsid w:val="00C97610"/>
    <w:rsid w:val="00CB57D9"/>
    <w:rsid w:val="00CC61D2"/>
    <w:rsid w:val="00CE1970"/>
    <w:rsid w:val="00D03D88"/>
    <w:rsid w:val="00D06607"/>
    <w:rsid w:val="00D2200A"/>
    <w:rsid w:val="00D27BB6"/>
    <w:rsid w:val="00D759B0"/>
    <w:rsid w:val="00D76543"/>
    <w:rsid w:val="00DA2439"/>
    <w:rsid w:val="00DF43FD"/>
    <w:rsid w:val="00E138B4"/>
    <w:rsid w:val="00E23DC8"/>
    <w:rsid w:val="00E3350C"/>
    <w:rsid w:val="00E379B9"/>
    <w:rsid w:val="00E4427C"/>
    <w:rsid w:val="00E63557"/>
    <w:rsid w:val="00EB08C5"/>
    <w:rsid w:val="00EB4FCA"/>
    <w:rsid w:val="00EE47B3"/>
    <w:rsid w:val="00F049AB"/>
    <w:rsid w:val="00F23B79"/>
    <w:rsid w:val="00F27881"/>
    <w:rsid w:val="00F31047"/>
    <w:rsid w:val="00F4672A"/>
    <w:rsid w:val="00F47B1E"/>
    <w:rsid w:val="00F62E5B"/>
    <w:rsid w:val="00F75BCB"/>
    <w:rsid w:val="00F80C3E"/>
    <w:rsid w:val="00F80DB6"/>
    <w:rsid w:val="00F8284B"/>
    <w:rsid w:val="00F83843"/>
    <w:rsid w:val="00F858A2"/>
    <w:rsid w:val="00FE0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92C"/>
    <w:rPr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336F4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36F40"/>
    <w:rPr>
      <w:rFonts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rsid w:val="00847478"/>
    <w:rPr>
      <w:rFonts w:cs="Times New Roman"/>
      <w:color w:val="0000FF"/>
      <w:u w:val="single"/>
    </w:rPr>
  </w:style>
  <w:style w:type="character" w:styleId="HTMLTypewriter">
    <w:name w:val="HTML Typewriter"/>
    <w:basedOn w:val="DefaultParagraphFont"/>
    <w:uiPriority w:val="99"/>
    <w:rsid w:val="00336F40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B60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B600A3"/>
    <w:rPr>
      <w:rFonts w:ascii="Courier New" w:hAnsi="Courier New" w:cs="Courier New"/>
    </w:rPr>
  </w:style>
  <w:style w:type="character" w:customStyle="1" w:styleId="start-tag">
    <w:name w:val="start-tag"/>
    <w:basedOn w:val="DefaultParagraphFont"/>
    <w:uiPriority w:val="99"/>
    <w:rsid w:val="00B600A3"/>
    <w:rPr>
      <w:rFonts w:cs="Times New Roman"/>
    </w:rPr>
  </w:style>
  <w:style w:type="character" w:customStyle="1" w:styleId="attribute-name">
    <w:name w:val="attribute-name"/>
    <w:basedOn w:val="DefaultParagraphFont"/>
    <w:uiPriority w:val="99"/>
    <w:rsid w:val="00B600A3"/>
    <w:rPr>
      <w:rFonts w:cs="Times New Roman"/>
    </w:rPr>
  </w:style>
  <w:style w:type="character" w:customStyle="1" w:styleId="attribute-value">
    <w:name w:val="attribute-value"/>
    <w:basedOn w:val="DefaultParagraphFont"/>
    <w:uiPriority w:val="99"/>
    <w:rsid w:val="00B600A3"/>
    <w:rPr>
      <w:rFonts w:cs="Times New Roman"/>
    </w:rPr>
  </w:style>
  <w:style w:type="character" w:customStyle="1" w:styleId="end-tag">
    <w:name w:val="end-tag"/>
    <w:basedOn w:val="DefaultParagraphFont"/>
    <w:uiPriority w:val="99"/>
    <w:rsid w:val="00B600A3"/>
    <w:rPr>
      <w:rFonts w:cs="Times New Roman"/>
    </w:rPr>
  </w:style>
  <w:style w:type="table" w:styleId="TableGrid">
    <w:name w:val="Table Grid"/>
    <w:basedOn w:val="TableNormal"/>
    <w:uiPriority w:val="99"/>
    <w:rsid w:val="00274E2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9E5FE7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723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9E5FE7"/>
    <w:rPr>
      <w:rFonts w:cs="Times New Roman"/>
    </w:rPr>
  </w:style>
  <w:style w:type="paragraph" w:styleId="Header">
    <w:name w:val="header"/>
    <w:basedOn w:val="Normal"/>
    <w:link w:val="HeaderChar"/>
    <w:uiPriority w:val="99"/>
    <w:rsid w:val="009E5FE7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723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057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7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7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7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dusmaffi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2</Pages>
  <Words>331</Words>
  <Characters>1893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 HTML    maggio 2008   V A </dc:title>
  <dc:subject/>
  <dc:creator>liliana</dc:creator>
  <cp:keywords/>
  <dc:description/>
  <cp:lastModifiedBy>Pietro</cp:lastModifiedBy>
  <cp:revision>3</cp:revision>
  <cp:lastPrinted>2012-10-01T13:12:00Z</cp:lastPrinted>
  <dcterms:created xsi:type="dcterms:W3CDTF">2013-10-29T21:50:00Z</dcterms:created>
  <dcterms:modified xsi:type="dcterms:W3CDTF">2013-10-29T21:56:00Z</dcterms:modified>
</cp:coreProperties>
</file>